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CD7" w:rsidRDefault="00F54CD7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14"/>
      </w:tblGrid>
      <w:tr w:rsidR="00F54CD7" w:rsidTr="00F54CD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54CD7" w:rsidRPr="00F54CD7" w:rsidRDefault="00F54CD7">
            <w:pPr>
              <w:pStyle w:val="Geenafstand"/>
              <w:rPr>
                <w:color w:val="2F5496"/>
                <w:sz w:val="24"/>
              </w:rPr>
            </w:pPr>
            <w:r w:rsidRPr="00F54CD7">
              <w:rPr>
                <w:color w:val="5B9BD5"/>
                <w:sz w:val="24"/>
                <w:szCs w:val="24"/>
              </w:rPr>
              <w:t>AMO Groep</w:t>
            </w:r>
            <w:r>
              <w:rPr>
                <w:sz w:val="24"/>
                <w:szCs w:val="24"/>
              </w:rPr>
              <w:t xml:space="preserve"> </w:t>
            </w:r>
            <w:r w:rsidRPr="00F54CD7">
              <w:rPr>
                <w:color w:val="5B9BD5"/>
                <w:sz w:val="24"/>
                <w:szCs w:val="24"/>
              </w:rPr>
              <w:t>7</w:t>
            </w:r>
          </w:p>
        </w:tc>
      </w:tr>
      <w:tr w:rsidR="00F54CD7" w:rsidTr="00F54CD7">
        <w:tc>
          <w:tcPr>
            <w:tcW w:w="7672" w:type="dxa"/>
          </w:tcPr>
          <w:p w:rsidR="00F54CD7" w:rsidRPr="00F54CD7" w:rsidRDefault="00F54CD7">
            <w:pPr>
              <w:pStyle w:val="Geenafstand"/>
              <w:spacing w:line="216" w:lineRule="auto"/>
              <w:rPr>
                <w:rFonts w:ascii="Calibri Light" w:hAnsi="Calibri Light"/>
                <w:color w:val="4472C4"/>
                <w:sz w:val="88"/>
                <w:szCs w:val="88"/>
              </w:rPr>
            </w:pPr>
            <w:r w:rsidRPr="00F54CD7">
              <w:rPr>
                <w:rFonts w:ascii="Calibri Light" w:hAnsi="Calibri Light"/>
                <w:color w:val="5B9BD5"/>
                <w:sz w:val="88"/>
                <w:szCs w:val="88"/>
              </w:rPr>
              <w:t>De</w:t>
            </w:r>
            <w:r>
              <w:rPr>
                <w:rFonts w:ascii="Calibri Light" w:hAnsi="Calibri Light"/>
                <w:sz w:val="88"/>
                <w:szCs w:val="88"/>
              </w:rPr>
              <w:t xml:space="preserve"> </w:t>
            </w:r>
            <w:r w:rsidRPr="00F54CD7">
              <w:rPr>
                <w:rFonts w:ascii="Calibri Light" w:hAnsi="Calibri Light"/>
                <w:color w:val="5B9BD5"/>
                <w:sz w:val="88"/>
                <w:szCs w:val="88"/>
              </w:rPr>
              <w:t>Gokkers</w:t>
            </w:r>
          </w:p>
        </w:tc>
      </w:tr>
      <w:tr w:rsidR="00F54CD7" w:rsidTr="00F54CD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54CD7" w:rsidRPr="00F54CD7" w:rsidRDefault="00F54CD7">
            <w:pPr>
              <w:pStyle w:val="Geenafstand"/>
              <w:rPr>
                <w:color w:val="2F5496"/>
                <w:sz w:val="24"/>
              </w:rPr>
            </w:pPr>
            <w:r w:rsidRPr="00F54CD7">
              <w:rPr>
                <w:color w:val="5B9BD5"/>
                <w:sz w:val="24"/>
                <w:szCs w:val="24"/>
              </w:rPr>
              <w:t>|</w:t>
            </w:r>
          </w:p>
        </w:tc>
      </w:tr>
    </w:tbl>
    <w:p w:rsidR="00F54CD7" w:rsidRPr="00F54CD7" w:rsidRDefault="00F54CD7" w:rsidP="00F54CD7">
      <w:pPr>
        <w:rPr>
          <w:rFonts w:ascii="Calibri" w:hAnsi="Calibri"/>
          <w:vanish/>
          <w:sz w:val="22"/>
          <w:szCs w:val="22"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6956"/>
      </w:tblGrid>
      <w:tr w:rsidR="00F54CD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F54CD7" w:rsidRPr="00F54CD7" w:rsidRDefault="00F54CD7">
            <w:pPr>
              <w:pStyle w:val="Geenafstand"/>
              <w:rPr>
                <w:color w:val="4472C4"/>
                <w:sz w:val="28"/>
                <w:szCs w:val="28"/>
              </w:rPr>
            </w:pPr>
          </w:p>
          <w:p w:rsidR="00F54CD7" w:rsidRPr="00F54CD7" w:rsidRDefault="00F54CD7">
            <w:pPr>
              <w:pStyle w:val="Geenafstand"/>
              <w:rPr>
                <w:color w:val="4472C4"/>
                <w:sz w:val="28"/>
                <w:szCs w:val="28"/>
              </w:rPr>
            </w:pPr>
            <w:r w:rsidRPr="00F54CD7">
              <w:rPr>
                <w:color w:val="5B9BD5"/>
                <w:sz w:val="28"/>
                <w:szCs w:val="28"/>
              </w:rPr>
              <w:t>13-02-17 -&gt; 06-03-17</w:t>
            </w:r>
          </w:p>
          <w:p w:rsidR="00F54CD7" w:rsidRPr="00F54CD7" w:rsidRDefault="00F54CD7">
            <w:pPr>
              <w:pStyle w:val="Geenafstand"/>
              <w:rPr>
                <w:color w:val="4472C4"/>
              </w:rPr>
            </w:pPr>
          </w:p>
        </w:tc>
      </w:tr>
    </w:tbl>
    <w:p w:rsidR="00BA618D" w:rsidRDefault="00F54CD7" w:rsidP="00F54CD7">
      <w:pPr>
        <w:pStyle w:val="TitelSogeti"/>
        <w:ind w:left="0"/>
      </w:pPr>
      <w:r>
        <w:rPr>
          <w:rFonts w:ascii="Verdana" w:hAnsi="Verdana"/>
          <w:b w:val="0"/>
          <w:caps w:val="0"/>
          <w:sz w:val="20"/>
        </w:rPr>
        <w:br w:type="page"/>
      </w:r>
      <w:bookmarkStart w:id="0" w:name="_Toc475453727"/>
      <w:bookmarkStart w:id="1" w:name="_GoBack"/>
      <w:bookmarkEnd w:id="1"/>
      <w:r w:rsidR="003B6597">
        <w:lastRenderedPageBreak/>
        <w:t>Versiebeheer</w:t>
      </w:r>
      <w:bookmarkEnd w:id="0"/>
      <w:r w:rsidR="003B6597"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346"/>
        <w:gridCol w:w="1985"/>
        <w:gridCol w:w="2976"/>
        <w:gridCol w:w="2620"/>
      </w:tblGrid>
      <w:tr w:rsidR="004C4C81" w:rsidRPr="004C4C81" w:rsidTr="004C4C81">
        <w:tc>
          <w:tcPr>
            <w:tcW w:w="1346" w:type="dxa"/>
            <w:shd w:val="clear" w:color="auto" w:fill="F5370F"/>
          </w:tcPr>
          <w:p w:rsidR="004C4C81" w:rsidRPr="004C4C81" w:rsidRDefault="004C4C81" w:rsidP="004C4C81">
            <w:pPr>
              <w:pStyle w:val="Tabe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Versie</w:t>
            </w:r>
          </w:p>
        </w:tc>
        <w:tc>
          <w:tcPr>
            <w:tcW w:w="1985" w:type="dxa"/>
            <w:shd w:val="clear" w:color="auto" w:fill="F5370F"/>
          </w:tcPr>
          <w:p w:rsidR="004C4C81" w:rsidRPr="004C4C81" w:rsidRDefault="004C4C81" w:rsidP="004C4C81">
            <w:pPr>
              <w:pStyle w:val="Tabe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2976" w:type="dxa"/>
            <w:shd w:val="clear" w:color="auto" w:fill="F5370F"/>
          </w:tcPr>
          <w:p w:rsidR="004C4C81" w:rsidRPr="004C4C81" w:rsidRDefault="004C4C81" w:rsidP="004C4C81">
            <w:pPr>
              <w:pStyle w:val="Tabe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Bijzonderheden</w:t>
            </w:r>
          </w:p>
        </w:tc>
        <w:tc>
          <w:tcPr>
            <w:tcW w:w="2620" w:type="dxa"/>
            <w:shd w:val="clear" w:color="auto" w:fill="F5370F"/>
          </w:tcPr>
          <w:p w:rsidR="004C4C81" w:rsidRPr="004C4C81" w:rsidRDefault="004C4C81" w:rsidP="004C4C81">
            <w:pPr>
              <w:pStyle w:val="Tabe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Auteur</w:t>
            </w:r>
          </w:p>
        </w:tc>
      </w:tr>
      <w:tr w:rsidR="004C4C81" w:rsidRPr="004C4C81" w:rsidTr="004C4C81">
        <w:tc>
          <w:tcPr>
            <w:tcW w:w="1346" w:type="dxa"/>
            <w:shd w:val="clear" w:color="auto" w:fill="auto"/>
          </w:tcPr>
          <w:p w:rsidR="004C4C81" w:rsidRPr="004C4C81" w:rsidRDefault="003B6597" w:rsidP="004C4C81">
            <w:pPr>
              <w:pStyle w:val="Tabel"/>
            </w:pPr>
            <w:r>
              <w:t>1.0</w:t>
            </w:r>
          </w:p>
        </w:tc>
        <w:tc>
          <w:tcPr>
            <w:tcW w:w="1985" w:type="dxa"/>
            <w:shd w:val="clear" w:color="auto" w:fill="auto"/>
          </w:tcPr>
          <w:p w:rsidR="004C4C81" w:rsidRPr="004C4C81" w:rsidRDefault="003B6597" w:rsidP="004C4C81">
            <w:pPr>
              <w:pStyle w:val="Tabel"/>
            </w:pPr>
            <w:r>
              <w:t>21-02-2017</w:t>
            </w:r>
          </w:p>
        </w:tc>
        <w:tc>
          <w:tcPr>
            <w:tcW w:w="2976" w:type="dxa"/>
            <w:shd w:val="clear" w:color="auto" w:fill="auto"/>
          </w:tcPr>
          <w:p w:rsidR="004C4C81" w:rsidRPr="004C4C81" w:rsidRDefault="004C4C81" w:rsidP="004C4C81">
            <w:pPr>
              <w:pStyle w:val="Tabel"/>
            </w:pPr>
          </w:p>
        </w:tc>
        <w:tc>
          <w:tcPr>
            <w:tcW w:w="2620" w:type="dxa"/>
            <w:shd w:val="clear" w:color="auto" w:fill="auto"/>
          </w:tcPr>
          <w:p w:rsidR="004C4C81" w:rsidRPr="004C4C81" w:rsidRDefault="003B6597" w:rsidP="004C4C81">
            <w:pPr>
              <w:pStyle w:val="Tabel"/>
            </w:pPr>
            <w:r>
              <w:t>Groep 7</w:t>
            </w:r>
          </w:p>
        </w:tc>
      </w:tr>
      <w:tr w:rsidR="004C4C81" w:rsidRPr="004C4C81" w:rsidTr="004C4C81">
        <w:tc>
          <w:tcPr>
            <w:tcW w:w="1346" w:type="dxa"/>
            <w:shd w:val="clear" w:color="auto" w:fill="auto"/>
          </w:tcPr>
          <w:p w:rsidR="004C4C81" w:rsidRPr="004C4C81" w:rsidRDefault="004C4C81" w:rsidP="004C4C81">
            <w:pPr>
              <w:pStyle w:val="Tabel"/>
            </w:pPr>
          </w:p>
        </w:tc>
        <w:tc>
          <w:tcPr>
            <w:tcW w:w="1985" w:type="dxa"/>
            <w:shd w:val="clear" w:color="auto" w:fill="auto"/>
          </w:tcPr>
          <w:p w:rsidR="004C4C81" w:rsidRPr="004C4C81" w:rsidRDefault="004C4C81" w:rsidP="004C4C81">
            <w:pPr>
              <w:pStyle w:val="Tabel"/>
            </w:pPr>
          </w:p>
        </w:tc>
        <w:tc>
          <w:tcPr>
            <w:tcW w:w="2976" w:type="dxa"/>
            <w:shd w:val="clear" w:color="auto" w:fill="auto"/>
          </w:tcPr>
          <w:p w:rsidR="004C4C81" w:rsidRPr="004C4C81" w:rsidRDefault="004C4C81" w:rsidP="004C4C81">
            <w:pPr>
              <w:pStyle w:val="Tabel"/>
            </w:pPr>
          </w:p>
        </w:tc>
        <w:tc>
          <w:tcPr>
            <w:tcW w:w="2620" w:type="dxa"/>
            <w:shd w:val="clear" w:color="auto" w:fill="auto"/>
          </w:tcPr>
          <w:p w:rsidR="004C4C81" w:rsidRPr="004C4C81" w:rsidRDefault="004C4C81" w:rsidP="004C4C81">
            <w:pPr>
              <w:pStyle w:val="Tabel"/>
            </w:pPr>
          </w:p>
        </w:tc>
      </w:tr>
    </w:tbl>
    <w:p w:rsidR="00FE6E5C" w:rsidRDefault="00FE6E5C"/>
    <w:p w:rsidR="00FE6E5C" w:rsidRDefault="00FE6E5C">
      <w:pPr>
        <w:sectPr w:rsidR="00FE6E5C" w:rsidSect="004C4C81">
          <w:headerReference w:type="default" r:id="rId9"/>
          <w:footerReference w:type="default" r:id="rId10"/>
          <w:type w:val="continuous"/>
          <w:pgSz w:w="11906" w:h="16838"/>
          <w:pgMar w:top="1985" w:right="1418" w:bottom="1418" w:left="1701" w:header="708" w:footer="679" w:gutter="0"/>
          <w:pgNumType w:fmt="upperRoman"/>
          <w:cols w:space="708"/>
          <w:formProt w:val="0"/>
        </w:sectPr>
      </w:pPr>
    </w:p>
    <w:p w:rsidR="00AE7EA7" w:rsidRDefault="003B6597">
      <w:pPr>
        <w:pStyle w:val="Kop0"/>
      </w:pPr>
      <w:bookmarkStart w:id="2" w:name="_Toc475453728"/>
      <w:r>
        <w:lastRenderedPageBreak/>
        <w:t>Team</w:t>
      </w:r>
      <w:bookmarkEnd w:id="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38"/>
        <w:gridCol w:w="6589"/>
      </w:tblGrid>
      <w:tr w:rsidR="00AE7EA7" w:rsidTr="004C4C81">
        <w:tc>
          <w:tcPr>
            <w:tcW w:w="2338" w:type="dxa"/>
            <w:shd w:val="clear" w:color="auto" w:fill="F5370F"/>
          </w:tcPr>
          <w:p w:rsidR="00AE7EA7" w:rsidRPr="00187F60" w:rsidRDefault="00AE7EA7">
            <w:pPr>
              <w:pStyle w:val="Tabel"/>
              <w:rPr>
                <w:b/>
                <w:color w:val="FFFFFF"/>
              </w:rPr>
            </w:pPr>
            <w:r w:rsidRPr="00187F60">
              <w:rPr>
                <w:b/>
                <w:color w:val="FFFFFF"/>
              </w:rPr>
              <w:t>Naam</w:t>
            </w:r>
          </w:p>
        </w:tc>
        <w:tc>
          <w:tcPr>
            <w:tcW w:w="6589" w:type="dxa"/>
            <w:shd w:val="clear" w:color="auto" w:fill="F5370F"/>
          </w:tcPr>
          <w:p w:rsidR="00AE7EA7" w:rsidRPr="00187F60" w:rsidRDefault="00AE7EA7">
            <w:pPr>
              <w:pStyle w:val="Tabel"/>
              <w:rPr>
                <w:b/>
                <w:color w:val="FFFFFF"/>
              </w:rPr>
            </w:pPr>
            <w:r w:rsidRPr="00187F60">
              <w:rPr>
                <w:b/>
                <w:color w:val="FFFFFF"/>
              </w:rPr>
              <w:t>Bedrijf/Functie</w:t>
            </w:r>
          </w:p>
        </w:tc>
      </w:tr>
      <w:tr w:rsidR="00AE7EA7">
        <w:tc>
          <w:tcPr>
            <w:tcW w:w="2338" w:type="dxa"/>
          </w:tcPr>
          <w:p w:rsidR="00AE7EA7" w:rsidRDefault="003B6597">
            <w:pPr>
              <w:pStyle w:val="Tabel"/>
            </w:pPr>
            <w:r w:rsidRPr="003B6597">
              <w:t>Dennis Pulles</w:t>
            </w:r>
          </w:p>
        </w:tc>
        <w:tc>
          <w:tcPr>
            <w:tcW w:w="6589" w:type="dxa"/>
          </w:tcPr>
          <w:p w:rsidR="00AE7EA7" w:rsidRDefault="003B6597">
            <w:pPr>
              <w:pStyle w:val="Tabel"/>
            </w:pPr>
            <w:r>
              <w:t xml:space="preserve">De Gokkers / Programmeur </w:t>
            </w:r>
          </w:p>
        </w:tc>
      </w:tr>
      <w:tr w:rsidR="00AE7EA7">
        <w:tc>
          <w:tcPr>
            <w:tcW w:w="2338" w:type="dxa"/>
          </w:tcPr>
          <w:p w:rsidR="00AE7EA7" w:rsidRDefault="003B6597">
            <w:pPr>
              <w:pStyle w:val="Tabel"/>
            </w:pPr>
            <w:r w:rsidRPr="003B6597">
              <w:t>Ben Smits</w:t>
            </w:r>
          </w:p>
        </w:tc>
        <w:tc>
          <w:tcPr>
            <w:tcW w:w="6589" w:type="dxa"/>
          </w:tcPr>
          <w:p w:rsidR="00AE7EA7" w:rsidRDefault="003B6597">
            <w:pPr>
              <w:pStyle w:val="Tabel"/>
            </w:pPr>
            <w:r>
              <w:t>De Gokkers / Hoofdprogrammeur</w:t>
            </w:r>
          </w:p>
        </w:tc>
      </w:tr>
      <w:tr w:rsidR="003B6597">
        <w:tc>
          <w:tcPr>
            <w:tcW w:w="2338" w:type="dxa"/>
          </w:tcPr>
          <w:p w:rsidR="003B6597" w:rsidRDefault="003B6597">
            <w:pPr>
              <w:pStyle w:val="Tabel"/>
            </w:pPr>
            <w:r>
              <w:t>Leon van Kralingen</w:t>
            </w:r>
          </w:p>
        </w:tc>
        <w:tc>
          <w:tcPr>
            <w:tcW w:w="6589" w:type="dxa"/>
          </w:tcPr>
          <w:p w:rsidR="003B6597" w:rsidRDefault="003B6597">
            <w:pPr>
              <w:pStyle w:val="Tabel"/>
            </w:pPr>
            <w:r>
              <w:t>De Gokkers / Programmeur</w:t>
            </w:r>
          </w:p>
        </w:tc>
      </w:tr>
    </w:tbl>
    <w:p w:rsidR="00AE7EA7" w:rsidRDefault="00AE7EA7"/>
    <w:p w:rsidR="00AE7EA7" w:rsidRDefault="00AE7EA7"/>
    <w:p w:rsidR="00FE6E5C" w:rsidRDefault="00FE6E5C">
      <w:pPr>
        <w:sectPr w:rsidR="00FE6E5C" w:rsidSect="004C4C81">
          <w:footerReference w:type="default" r:id="rId11"/>
          <w:pgSz w:w="11906" w:h="16838"/>
          <w:pgMar w:top="1985" w:right="1418" w:bottom="1418" w:left="1701" w:header="708" w:footer="708" w:gutter="0"/>
          <w:pgNumType w:fmt="upperRoman"/>
          <w:cols w:space="708"/>
          <w:formProt w:val="0"/>
        </w:sectPr>
      </w:pPr>
    </w:p>
    <w:p w:rsidR="00890E79" w:rsidRDefault="00890E79" w:rsidP="00890E79">
      <w:pPr>
        <w:pStyle w:val="Kop0"/>
      </w:pPr>
      <w:bookmarkStart w:id="3" w:name="_Toc532101559"/>
      <w:bookmarkStart w:id="4" w:name="_Toc80497463"/>
      <w:bookmarkStart w:id="5" w:name="_Toc172622162"/>
      <w:bookmarkStart w:id="6" w:name="_Toc176052337"/>
      <w:bookmarkStart w:id="7" w:name="_Toc234367063"/>
      <w:bookmarkStart w:id="8" w:name="_Toc475453729"/>
      <w:r w:rsidRPr="00BF0268">
        <w:lastRenderedPageBreak/>
        <w:t>Akkoordverklaring</w:t>
      </w:r>
      <w:r>
        <w:t xml:space="preserve"> opdrachtgever</w:t>
      </w:r>
      <w:bookmarkEnd w:id="3"/>
      <w:bookmarkEnd w:id="4"/>
      <w:bookmarkEnd w:id="5"/>
      <w:bookmarkEnd w:id="6"/>
      <w:bookmarkEnd w:id="7"/>
      <w:bookmarkEnd w:id="8"/>
    </w:p>
    <w:p w:rsidR="00890E79" w:rsidRPr="00B106E1" w:rsidRDefault="00890E79" w:rsidP="00890E79"/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4394"/>
        <w:gridCol w:w="2693"/>
      </w:tblGrid>
      <w:tr w:rsidR="00890E79" w:rsidTr="003B6597">
        <w:trPr>
          <w:cantSplit/>
          <w:trHeight w:val="240"/>
        </w:trPr>
        <w:tc>
          <w:tcPr>
            <w:tcW w:w="6379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0E79" w:rsidRPr="003A0B1D" w:rsidRDefault="00890E79" w:rsidP="00C778FC">
            <w:pPr>
              <w:pStyle w:val="tabel0"/>
              <w:rPr>
                <w:b/>
              </w:rPr>
            </w:pPr>
            <w:r w:rsidRPr="003A0B1D">
              <w:rPr>
                <w:b/>
              </w:rPr>
              <w:t>Opdrachtgever: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90E79" w:rsidRPr="003A0B1D" w:rsidRDefault="00890E79" w:rsidP="00C778FC">
            <w:pPr>
              <w:pStyle w:val="tabel0"/>
              <w:rPr>
                <w:b/>
              </w:rPr>
            </w:pPr>
            <w:r w:rsidRPr="003A0B1D">
              <w:rPr>
                <w:b/>
              </w:rPr>
              <w:t>Handtekening</w:t>
            </w:r>
          </w:p>
        </w:tc>
      </w:tr>
      <w:tr w:rsidR="00890E79" w:rsidTr="003B6597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890E79" w:rsidRDefault="00890E79" w:rsidP="00C778FC">
            <w:pPr>
              <w:pStyle w:val="tabel0"/>
            </w:pPr>
            <w:r>
              <w:t>Naam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890E79" w:rsidRDefault="003B6597" w:rsidP="00C778FC">
            <w:pPr>
              <w:pStyle w:val="tabel0"/>
            </w:pPr>
            <w:proofErr w:type="spellStart"/>
            <w:r>
              <w:t>Fer</w:t>
            </w:r>
            <w:proofErr w:type="spellEnd"/>
            <w:r>
              <w:t xml:space="preserve"> van Krimpen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890E79" w:rsidRDefault="00890E79" w:rsidP="00C778FC">
            <w:pPr>
              <w:pStyle w:val="tabel0"/>
            </w:pPr>
          </w:p>
        </w:tc>
      </w:tr>
      <w:tr w:rsidR="00890E79" w:rsidTr="003B6597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890E79" w:rsidRDefault="00890E79" w:rsidP="00C778FC">
            <w:pPr>
              <w:pStyle w:val="tabel0"/>
            </w:pPr>
            <w:r>
              <w:t>Afdeling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890E79" w:rsidRDefault="003B6597" w:rsidP="00C778FC">
            <w:pPr>
              <w:pStyle w:val="tabel0"/>
            </w:pPr>
            <w:r>
              <w:t>ICT AMO</w:t>
            </w:r>
          </w:p>
        </w:tc>
        <w:tc>
          <w:tcPr>
            <w:tcW w:w="2693" w:type="dxa"/>
            <w:tcBorders>
              <w:left w:val="single" w:sz="6" w:space="0" w:color="auto"/>
              <w:right w:val="single" w:sz="6" w:space="0" w:color="auto"/>
            </w:tcBorders>
          </w:tcPr>
          <w:p w:rsidR="00890E79" w:rsidRDefault="00890E79" w:rsidP="00C778FC">
            <w:pPr>
              <w:pStyle w:val="tabel0"/>
            </w:pPr>
          </w:p>
        </w:tc>
      </w:tr>
      <w:tr w:rsidR="00890E79" w:rsidTr="003B6597">
        <w:trPr>
          <w:trHeight w:val="240"/>
        </w:trPr>
        <w:tc>
          <w:tcPr>
            <w:tcW w:w="1985" w:type="dxa"/>
            <w:tcBorders>
              <w:left w:val="single" w:sz="6" w:space="0" w:color="auto"/>
            </w:tcBorders>
          </w:tcPr>
          <w:p w:rsidR="00890E79" w:rsidRDefault="00890E79" w:rsidP="00C778FC">
            <w:pPr>
              <w:pStyle w:val="tabel0"/>
            </w:pPr>
            <w:r>
              <w:t>Functie</w:t>
            </w:r>
          </w:p>
        </w:tc>
        <w:tc>
          <w:tcPr>
            <w:tcW w:w="4394" w:type="dxa"/>
            <w:tcBorders>
              <w:right w:val="single" w:sz="6" w:space="0" w:color="auto"/>
            </w:tcBorders>
          </w:tcPr>
          <w:p w:rsidR="00890E79" w:rsidRDefault="003B6597" w:rsidP="00C778FC">
            <w:pPr>
              <w:pStyle w:val="tabel0"/>
            </w:pPr>
            <w:r>
              <w:t>Begeleider</w:t>
            </w:r>
          </w:p>
        </w:tc>
        <w:tc>
          <w:tcPr>
            <w:tcW w:w="2693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0E79" w:rsidRDefault="00890E79" w:rsidP="00C778FC">
            <w:pPr>
              <w:pStyle w:val="tabel0"/>
            </w:pPr>
          </w:p>
        </w:tc>
      </w:tr>
      <w:tr w:rsidR="00890E79" w:rsidTr="003B6597">
        <w:trPr>
          <w:trHeight w:val="240"/>
        </w:trPr>
        <w:tc>
          <w:tcPr>
            <w:tcW w:w="1985" w:type="dxa"/>
            <w:tcBorders>
              <w:left w:val="single" w:sz="6" w:space="0" w:color="auto"/>
              <w:bottom w:val="single" w:sz="4" w:space="0" w:color="auto"/>
            </w:tcBorders>
          </w:tcPr>
          <w:p w:rsidR="00890E79" w:rsidRDefault="00890E79" w:rsidP="00C778FC">
            <w:pPr>
              <w:pStyle w:val="tabel0"/>
            </w:pPr>
            <w:r>
              <w:t>Locatie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890E79" w:rsidRDefault="003B6597" w:rsidP="00C778FC">
            <w:pPr>
              <w:pStyle w:val="tabel0"/>
            </w:pPr>
            <w:r>
              <w:t>Breda, radius college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90E79" w:rsidRDefault="003B6597" w:rsidP="00C778FC">
            <w:pPr>
              <w:pStyle w:val="tabel0"/>
            </w:pPr>
            <w:r>
              <w:t>Datum: &lt;datum&gt;</w:t>
            </w:r>
          </w:p>
        </w:tc>
      </w:tr>
    </w:tbl>
    <w:p w:rsidR="00890E79" w:rsidRDefault="00890E79" w:rsidP="00890E79"/>
    <w:p w:rsidR="00AE7EA7" w:rsidRDefault="00AE7EA7">
      <w:pPr>
        <w:pStyle w:val="Kop0"/>
      </w:pPr>
      <w:bookmarkStart w:id="9" w:name="_Toc475453730"/>
      <w:r>
        <w:lastRenderedPageBreak/>
        <w:t>Inhoudsopgave</w:t>
      </w:r>
      <w:bookmarkEnd w:id="9"/>
    </w:p>
    <w:p w:rsidR="00547887" w:rsidRPr="006B11ED" w:rsidRDefault="00AE7EA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b/>
          <w:caps w:val="0"/>
        </w:rPr>
        <w:fldChar w:fldCharType="begin"/>
      </w:r>
      <w:r>
        <w:rPr>
          <w:b/>
          <w:caps w:val="0"/>
        </w:rPr>
        <w:instrText xml:space="preserve"> TOC \o "1-3" \t "Kop 0;1" </w:instrText>
      </w:r>
      <w:r>
        <w:rPr>
          <w:b/>
          <w:caps w:val="0"/>
        </w:rPr>
        <w:fldChar w:fldCharType="separate"/>
      </w:r>
      <w:r w:rsidR="00547887">
        <w:rPr>
          <w:noProof/>
        </w:rPr>
        <w:t>Versiebeheer</w:t>
      </w:r>
      <w:r w:rsidR="00547887">
        <w:rPr>
          <w:noProof/>
        </w:rPr>
        <w:tab/>
      </w:r>
      <w:r w:rsidR="00547887">
        <w:rPr>
          <w:noProof/>
        </w:rPr>
        <w:fldChar w:fldCharType="begin"/>
      </w:r>
      <w:r w:rsidR="00547887">
        <w:rPr>
          <w:noProof/>
        </w:rPr>
        <w:instrText xml:space="preserve"> PAGEREF _Toc475453727 \h </w:instrText>
      </w:r>
      <w:r w:rsidR="00547887">
        <w:rPr>
          <w:noProof/>
        </w:rPr>
      </w:r>
      <w:r w:rsidR="00547887">
        <w:rPr>
          <w:noProof/>
        </w:rPr>
        <w:fldChar w:fldCharType="separate"/>
      </w:r>
      <w:r w:rsidR="00547887">
        <w:rPr>
          <w:noProof/>
        </w:rPr>
        <w:t>II</w:t>
      </w:r>
      <w:r w:rsidR="00547887"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Akkoordverklaring opdrachtgever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Inhoudsopgave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1</w:t>
      </w:r>
      <w:r w:rsidRPr="006B11ED">
        <w:rPr>
          <w:rFonts w:ascii="Calibri" w:hAnsi="Calibri"/>
          <w:caps w:val="0"/>
          <w:noProof/>
          <w:sz w:val="22"/>
          <w:szCs w:val="22"/>
        </w:rPr>
        <w:tab/>
      </w:r>
      <w:r>
        <w:rPr>
          <w:noProof/>
        </w:rPr>
        <w:t>Inleiding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Doel van het acceptatieplan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Opdrachtformulering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1.2.1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Opdrachtgever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1.2.2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Opdrachtnemer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1.2.3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Opdracht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1.2.4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Randvoorwaarden en uitgangspunten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1.2.5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Acceptanten en acceptatiecriteria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2</w:t>
      </w:r>
      <w:r w:rsidRPr="006B11ED">
        <w:rPr>
          <w:rFonts w:ascii="Calibri" w:hAnsi="Calibri"/>
          <w:caps w:val="0"/>
          <w:noProof/>
          <w:sz w:val="22"/>
          <w:szCs w:val="22"/>
        </w:rPr>
        <w:tab/>
      </w:r>
      <w:r>
        <w:rPr>
          <w:noProof/>
        </w:rPr>
        <w:t>Infrastructuur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Testomgevingen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2.1.1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Systeemtesten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7887" w:rsidRPr="006B11ED" w:rsidRDefault="00547887">
      <w:pPr>
        <w:pStyle w:val="Inhopg3"/>
        <w:tabs>
          <w:tab w:val="left" w:pos="1816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2.1.2</w:t>
      </w:r>
      <w:r w:rsidRPr="006B11E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Acceptatietesten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3</w:t>
      </w:r>
      <w:r w:rsidRPr="006B11ED">
        <w:rPr>
          <w:rFonts w:ascii="Calibri" w:hAnsi="Calibri"/>
          <w:caps w:val="0"/>
          <w:noProof/>
          <w:sz w:val="22"/>
          <w:szCs w:val="22"/>
        </w:rPr>
        <w:tab/>
      </w:r>
      <w:r>
        <w:rPr>
          <w:noProof/>
        </w:rPr>
        <w:t>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3.1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Testprocesbeheer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3.2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Bevindingenprocedure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7887" w:rsidRPr="006B11ED" w:rsidRDefault="00547887">
      <w:pPr>
        <w:pStyle w:val="Inhopg1"/>
        <w:tabs>
          <w:tab w:val="right" w:leader="dot" w:pos="8777"/>
        </w:tabs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4</w:t>
      </w:r>
      <w:r w:rsidRPr="006B11ED">
        <w:rPr>
          <w:rFonts w:ascii="Calibri" w:hAnsi="Calibri"/>
          <w:caps w:val="0"/>
          <w:noProof/>
          <w:sz w:val="22"/>
          <w:szCs w:val="22"/>
        </w:rPr>
        <w:tab/>
      </w: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7887" w:rsidRPr="006B11ED" w:rsidRDefault="00547887">
      <w:pPr>
        <w:pStyle w:val="Inhopg2"/>
        <w:tabs>
          <w:tab w:val="left" w:pos="1134"/>
          <w:tab w:val="right" w:leader="dot" w:pos="8777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4.1</w:t>
      </w:r>
      <w:r w:rsidRPr="006B11E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Acceptatietest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7EA7" w:rsidRDefault="00AE7EA7">
      <w:pPr>
        <w:sectPr w:rsidR="00AE7EA7" w:rsidSect="004C4C81">
          <w:headerReference w:type="default" r:id="rId12"/>
          <w:type w:val="continuous"/>
          <w:pgSz w:w="11906" w:h="16838" w:code="9"/>
          <w:pgMar w:top="1985" w:right="1418" w:bottom="1418" w:left="1701" w:header="708" w:footer="708" w:gutter="0"/>
          <w:pgNumType w:fmt="upperRoman"/>
          <w:cols w:space="708"/>
          <w:formProt w:val="0"/>
        </w:sectPr>
      </w:pPr>
      <w:r>
        <w:rPr>
          <w:rFonts w:ascii="Trebuchet MS" w:hAnsi="Trebuchet MS"/>
          <w:b/>
          <w:caps/>
          <w:sz w:val="24"/>
        </w:rPr>
        <w:fldChar w:fldCharType="end"/>
      </w:r>
    </w:p>
    <w:p w:rsidR="00AE7EA7" w:rsidRDefault="00890E79" w:rsidP="00110330">
      <w:pPr>
        <w:pStyle w:val="Kop1"/>
      </w:pPr>
      <w:bookmarkStart w:id="10" w:name="bmkInhoud"/>
      <w:bookmarkStart w:id="11" w:name="_Toc475453731"/>
      <w:bookmarkEnd w:id="10"/>
      <w:r>
        <w:lastRenderedPageBreak/>
        <w:t>Inleiding</w:t>
      </w:r>
      <w:bookmarkEnd w:id="11"/>
    </w:p>
    <w:p w:rsidR="00890E79" w:rsidRDefault="00890E79" w:rsidP="00890E79">
      <w:pPr>
        <w:pStyle w:val="Kop2"/>
      </w:pPr>
      <w:bookmarkStart w:id="12" w:name="_Toc475453732"/>
      <w:r w:rsidRPr="00890E79">
        <w:t xml:space="preserve">Doel van het </w:t>
      </w:r>
      <w:r w:rsidR="003B6597">
        <w:t>acceptatieplan</w:t>
      </w:r>
      <w:bookmarkEnd w:id="12"/>
    </w:p>
    <w:p w:rsidR="003B6597" w:rsidRPr="003B6597" w:rsidRDefault="008B5A32" w:rsidP="003B6597">
      <w:r>
        <w:t>In dit acceptatieplan wordt gekeken of er aan de voorwaarden zijn voldaan van de klant.</w:t>
      </w:r>
    </w:p>
    <w:p w:rsidR="008B5A32" w:rsidRPr="008B5A32" w:rsidRDefault="00890E79" w:rsidP="008B5A32">
      <w:pPr>
        <w:pStyle w:val="Kop2"/>
      </w:pPr>
      <w:bookmarkStart w:id="13" w:name="_Toc475453733"/>
      <w:r>
        <w:t>Opdrachtformulering</w:t>
      </w:r>
      <w:bookmarkEnd w:id="13"/>
    </w:p>
    <w:p w:rsidR="00890E79" w:rsidRDefault="00890E79" w:rsidP="00890E79">
      <w:pPr>
        <w:pStyle w:val="Kop3"/>
      </w:pPr>
      <w:bookmarkStart w:id="14" w:name="_Toc475453734"/>
      <w:r>
        <w:t>Opdrachtgever</w:t>
      </w:r>
      <w:bookmarkEnd w:id="14"/>
    </w:p>
    <w:p w:rsidR="008B5A32" w:rsidRPr="008B5A32" w:rsidRDefault="008B5A32" w:rsidP="008B5A32">
      <w:r w:rsidRPr="008B5A32">
        <w:t xml:space="preserve">Tim Lutt, Elton Boekhoudt, Bart Roos, Sietse </w:t>
      </w:r>
      <w:r>
        <w:t>Dijks en</w:t>
      </w:r>
      <w:r w:rsidRPr="008B5A32">
        <w:t xml:space="preserve"> </w:t>
      </w:r>
      <w:proofErr w:type="spellStart"/>
      <w:r w:rsidRPr="008B5A32">
        <w:t>Fer</w:t>
      </w:r>
      <w:proofErr w:type="spellEnd"/>
      <w:r w:rsidRPr="008B5A32">
        <w:t xml:space="preserve"> van Krimpen</w:t>
      </w:r>
      <w:r>
        <w:t>.</w:t>
      </w:r>
      <w:r w:rsidRPr="008B5A32">
        <w:t xml:space="preserve"> </w:t>
      </w:r>
    </w:p>
    <w:p w:rsidR="008B5A32" w:rsidRPr="008B5A32" w:rsidRDefault="008B5A32" w:rsidP="008B5A32"/>
    <w:p w:rsidR="00890E79" w:rsidRDefault="00890E79" w:rsidP="00890E79">
      <w:pPr>
        <w:pStyle w:val="Kop3"/>
      </w:pPr>
      <w:bookmarkStart w:id="15" w:name="_Toc475453735"/>
      <w:r>
        <w:t>Opdrachtnemer</w:t>
      </w:r>
      <w:bookmarkEnd w:id="15"/>
    </w:p>
    <w:p w:rsidR="00890E79" w:rsidRDefault="008B5A32" w:rsidP="00890E79">
      <w:r>
        <w:t>Dennis Pulles, Leon van Kralingen, Ben Smits</w:t>
      </w:r>
    </w:p>
    <w:p w:rsidR="00890E79" w:rsidRDefault="00890E79" w:rsidP="00890E79">
      <w:pPr>
        <w:pStyle w:val="Kop3"/>
      </w:pPr>
      <w:bookmarkStart w:id="16" w:name="_Toc475453736"/>
      <w:r>
        <w:t>Opdracht</w:t>
      </w:r>
      <w:bookmarkEnd w:id="16"/>
    </w:p>
    <w:p w:rsidR="008B5A32" w:rsidRDefault="008B5A32" w:rsidP="008B5A32">
      <w:r>
        <w:t xml:space="preserve">Lidy, een fervent gokster, probeert steeds maar weer om Sietse en </w:t>
      </w:r>
      <w:proofErr w:type="spellStart"/>
      <w:r>
        <w:t>Fer</w:t>
      </w:r>
      <w:proofErr w:type="spellEnd"/>
      <w:r>
        <w:t xml:space="preserve"> over te halen om mee naar de hondenrenbaan te gaan. Maar Sietse en </w:t>
      </w:r>
      <w:proofErr w:type="spellStart"/>
      <w:r>
        <w:t>Fer</w:t>
      </w:r>
      <w:proofErr w:type="spellEnd"/>
      <w:r>
        <w:t xml:space="preserve"> vinden het niet leuk om al hun geld, dat ze met hard werken hebben verdiend, te verliezen. Daarom aan jullie de opdracht om een simulatiespel voor hen te maken.</w:t>
      </w:r>
    </w:p>
    <w:p w:rsidR="008B5A32" w:rsidRDefault="008B5A32" w:rsidP="008B5A32">
      <w:r>
        <w:t xml:space="preserve">Ze willen dus wedden bij een hondenrenwedstrijd. Sietse start met 50 euro, Lidy met 75 euro (Zij heeft per slot van rekening het meeste geld.) en </w:t>
      </w:r>
      <w:proofErr w:type="spellStart"/>
      <w:r>
        <w:t>Fer</w:t>
      </w:r>
      <w:proofErr w:type="spellEnd"/>
      <w:r>
        <w:t xml:space="preserve"> met slechts 45 euro. Vóór elke race besluiten ze óf ze wedden en voor welk bedrag, of niet.</w:t>
      </w:r>
    </w:p>
    <w:p w:rsidR="008B5A32" w:rsidRPr="008B5A32" w:rsidRDefault="008B5A32" w:rsidP="008B5A32">
      <w:r>
        <w:t>Als de race eenmaal begonnen is kan er niets meer veranderd worden!!</w:t>
      </w:r>
    </w:p>
    <w:p w:rsidR="00890E79" w:rsidRDefault="00890E79" w:rsidP="00890E79"/>
    <w:p w:rsidR="00890E79" w:rsidRDefault="00890E79" w:rsidP="00890E79">
      <w:pPr>
        <w:pStyle w:val="Kop4"/>
      </w:pPr>
      <w:r>
        <w:t>Binnen de opdracht</w:t>
      </w:r>
    </w:p>
    <w:p w:rsidR="00890E79" w:rsidRDefault="004A1E96" w:rsidP="00890E79">
      <w:r>
        <w:t>Werkend programma.</w:t>
      </w:r>
    </w:p>
    <w:p w:rsidR="00890E79" w:rsidRDefault="00890E79" w:rsidP="00890E79"/>
    <w:p w:rsidR="00890E79" w:rsidRDefault="00890E79" w:rsidP="00890E79">
      <w:pPr>
        <w:pStyle w:val="Kop4"/>
      </w:pPr>
      <w:r>
        <w:t>Buiten de opdracht</w:t>
      </w:r>
    </w:p>
    <w:p w:rsidR="00890E79" w:rsidRDefault="004A1E96" w:rsidP="00890E79">
      <w:r>
        <w:t>Alle activiteiten die niet te maken hebben met de werking van het programma.</w:t>
      </w:r>
    </w:p>
    <w:p w:rsidR="00890E79" w:rsidRDefault="00890E79" w:rsidP="00890E79">
      <w:pPr>
        <w:pStyle w:val="Kop3"/>
      </w:pPr>
      <w:bookmarkStart w:id="17" w:name="_Toc475453737"/>
      <w:r>
        <w:t>Randvoorwaarden en uitgangspunten</w:t>
      </w:r>
      <w:bookmarkEnd w:id="17"/>
    </w:p>
    <w:p w:rsidR="00890E79" w:rsidRDefault="00890E79" w:rsidP="00890E79">
      <w:r>
        <w:t xml:space="preserve">De testcoördinator dient zich per onderdeel af te vragen welke randvoorwaarden en uitgangspunten relevant zijn. Voor iedere opgenomen randvoorwaarde moet met de Projectleider van de </w:t>
      </w:r>
      <w:proofErr w:type="spellStart"/>
      <w:r>
        <w:t>opdrachtgevende</w:t>
      </w:r>
      <w:proofErr w:type="spellEnd"/>
      <w:r>
        <w:t xml:space="preserve"> organisatie overeenstemming worden bereikt in wat wij van project verwachten.</w:t>
      </w:r>
    </w:p>
    <w:p w:rsidR="00890E79" w:rsidRDefault="00890E79" w:rsidP="00890E79"/>
    <w:p w:rsidR="00890E79" w:rsidRDefault="00890E79" w:rsidP="004A1E96">
      <w:r>
        <w:t>De volgende eisen zijn aan het testproces opgelegd</w:t>
      </w:r>
      <w:r w:rsidR="00C450AF">
        <w:t>:</w:t>
      </w:r>
    </w:p>
    <w:p w:rsidR="00C450AF" w:rsidRPr="00C450AF" w:rsidRDefault="00C450AF" w:rsidP="00C450AF">
      <w:pPr>
        <w:rPr>
          <w:b/>
        </w:rPr>
      </w:pPr>
      <w:r w:rsidRPr="00C450AF">
        <w:rPr>
          <w:b/>
        </w:rPr>
        <w:t>Algemene regels</w:t>
      </w:r>
    </w:p>
    <w:p w:rsidR="00C450AF" w:rsidRDefault="00C450AF" w:rsidP="00C450AF">
      <w:r>
        <w:t>Het minimum bedrag dat je kan wedden is €5,-</w:t>
      </w:r>
    </w:p>
    <w:p w:rsidR="00C450AF" w:rsidRDefault="00C450AF" w:rsidP="00C450AF">
      <w:r>
        <w:t>Met maximum bedrag dat je kan wedden is €15,-</w:t>
      </w:r>
    </w:p>
    <w:p w:rsidR="00C450AF" w:rsidRDefault="00C450AF" w:rsidP="00C450AF">
      <w:r>
        <w:t>Er wordt gecontroleerd of de speler het ingezette bedrag kan betalen.</w:t>
      </w:r>
    </w:p>
    <w:p w:rsidR="00C450AF" w:rsidRDefault="00C450AF" w:rsidP="00C450AF">
      <w:r>
        <w:t>Als een speler wint krijgt hij/zij zijn inzet x 2 terug.</w:t>
      </w:r>
    </w:p>
    <w:p w:rsidR="00C450AF" w:rsidRDefault="00C450AF" w:rsidP="00C450AF">
      <w:r>
        <w:t>Als een speler verliest krijgt hij/zij zijn inzet niet terug.</w:t>
      </w:r>
    </w:p>
    <w:p w:rsidR="00C450AF" w:rsidRDefault="00C450AF" w:rsidP="00C450AF">
      <w:r>
        <w:t>Het paard wat als eerste over de finish komt wint.</w:t>
      </w:r>
    </w:p>
    <w:p w:rsidR="00C450AF" w:rsidRDefault="00C450AF" w:rsidP="00C450AF">
      <w:r>
        <w:t>Elk paard heeft even veel kans om te winnen.</w:t>
      </w:r>
    </w:p>
    <w:p w:rsidR="00C450AF" w:rsidRPr="00481EBA" w:rsidRDefault="00C450AF" w:rsidP="00C450AF">
      <w:pPr>
        <w:rPr>
          <w:b/>
        </w:rPr>
      </w:pPr>
      <w:r w:rsidRPr="00481EBA">
        <w:rPr>
          <w:b/>
        </w:rPr>
        <w:lastRenderedPageBreak/>
        <w:t>Lay-out</w:t>
      </w:r>
    </w:p>
    <w:p w:rsidR="00C450AF" w:rsidRDefault="00C450AF" w:rsidP="00C450AF">
      <w:r>
        <w:t>Er wordt een animatie afgespeeld als de race begint.</w:t>
      </w:r>
    </w:p>
    <w:p w:rsidR="00C450AF" w:rsidRDefault="00C450AF" w:rsidP="00C450AF">
      <w:r>
        <w:t>Onder de animatie kan je inzetten.</w:t>
      </w:r>
    </w:p>
    <w:p w:rsidR="00C450AF" w:rsidRPr="00481EBA" w:rsidRDefault="00C450AF" w:rsidP="00C450AF">
      <w:pPr>
        <w:rPr>
          <w:b/>
        </w:rPr>
      </w:pPr>
      <w:r w:rsidRPr="00481EBA">
        <w:rPr>
          <w:b/>
        </w:rPr>
        <w:t>Race</w:t>
      </w:r>
    </w:p>
    <w:p w:rsidR="00C450AF" w:rsidRDefault="00C450AF" w:rsidP="00C450AF">
      <w:r>
        <w:t>De race kan lopen zonder inzet.</w:t>
      </w:r>
    </w:p>
    <w:p w:rsidR="00C450AF" w:rsidRDefault="00C450AF" w:rsidP="00C450AF">
      <w:r>
        <w:t>De race kan lopen met inzet.</w:t>
      </w:r>
    </w:p>
    <w:p w:rsidR="00C450AF" w:rsidRDefault="00C450AF" w:rsidP="00C450AF">
      <w:r>
        <w:t>Om een weddenschap te plaatsen moet je de radiobutton van de betreffende persoon selecteren, een paard en een bedrag kiezen en op de ‘wedt’-knop klikken. De gokker betaalt zijn inzet.</w:t>
      </w:r>
    </w:p>
    <w:p w:rsidR="00C450AF" w:rsidRDefault="00C450AF" w:rsidP="00C450AF">
      <w:r>
        <w:t>Na afloop van de race, ontvangt iedere gokker die gewonnen heeft zijn winst.</w:t>
      </w:r>
    </w:p>
    <w:p w:rsidR="00890E79" w:rsidRDefault="00890E79" w:rsidP="00890E79"/>
    <w:p w:rsidR="00890E79" w:rsidRDefault="00890E79" w:rsidP="00890E79">
      <w:pPr>
        <w:pStyle w:val="Kop3"/>
      </w:pPr>
      <w:bookmarkStart w:id="18" w:name="_Toc475453738"/>
      <w:r>
        <w:t>Acceptanten en acceptatiecriteria</w:t>
      </w:r>
      <w:bookmarkEnd w:id="18"/>
    </w:p>
    <w:p w:rsidR="00890E79" w:rsidRDefault="00890E79" w:rsidP="00890E79"/>
    <w:p w:rsidR="00890E79" w:rsidRDefault="00890E79" w:rsidP="00890E79">
      <w:pPr>
        <w:pStyle w:val="Kop4"/>
      </w:pPr>
      <w:r>
        <w:t>Acceptanten</w:t>
      </w:r>
    </w:p>
    <w:p w:rsidR="00890E79" w:rsidRDefault="00890E79" w:rsidP="00890E79">
      <w:pPr>
        <w:rPr>
          <w:b/>
          <w:bCs/>
        </w:rPr>
      </w:pPr>
      <w:r>
        <w:t>Acceptanten namens de (opdracht)gevende organisatie zijn: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7"/>
        <w:gridCol w:w="2254"/>
        <w:gridCol w:w="3868"/>
      </w:tblGrid>
      <w:tr w:rsidR="00890E79" w:rsidRPr="007E6392" w:rsidTr="00C778FC">
        <w:tc>
          <w:tcPr>
            <w:tcW w:w="1857" w:type="dxa"/>
            <w:shd w:val="clear" w:color="auto" w:fill="DE3819"/>
          </w:tcPr>
          <w:p w:rsidR="00890E79" w:rsidRPr="003A0B1D" w:rsidRDefault="00890E79" w:rsidP="00C778FC">
            <w:pPr>
              <w:rPr>
                <w:b/>
                <w:color w:val="FFFFFF"/>
                <w:sz w:val="16"/>
                <w:szCs w:val="16"/>
              </w:rPr>
            </w:pPr>
            <w:r w:rsidRPr="003A0B1D">
              <w:rPr>
                <w:b/>
                <w:color w:val="FFFFFF"/>
                <w:sz w:val="16"/>
                <w:szCs w:val="16"/>
              </w:rPr>
              <w:t>Naam</w:t>
            </w:r>
          </w:p>
        </w:tc>
        <w:tc>
          <w:tcPr>
            <w:tcW w:w="2254" w:type="dxa"/>
            <w:shd w:val="clear" w:color="auto" w:fill="DE3819"/>
          </w:tcPr>
          <w:p w:rsidR="00890E79" w:rsidRPr="003A0B1D" w:rsidRDefault="00890E79" w:rsidP="00C778FC">
            <w:pPr>
              <w:rPr>
                <w:b/>
                <w:color w:val="FFFFFF"/>
                <w:sz w:val="16"/>
                <w:szCs w:val="16"/>
              </w:rPr>
            </w:pPr>
            <w:r w:rsidRPr="003A0B1D">
              <w:rPr>
                <w:b/>
                <w:color w:val="FFFFFF"/>
                <w:sz w:val="16"/>
                <w:szCs w:val="16"/>
              </w:rPr>
              <w:t>Functie</w:t>
            </w:r>
          </w:p>
        </w:tc>
        <w:tc>
          <w:tcPr>
            <w:tcW w:w="3868" w:type="dxa"/>
            <w:shd w:val="clear" w:color="auto" w:fill="DE3819"/>
          </w:tcPr>
          <w:p w:rsidR="00890E79" w:rsidRPr="003A0B1D" w:rsidRDefault="00890E79" w:rsidP="00C778FC">
            <w:pPr>
              <w:rPr>
                <w:b/>
                <w:color w:val="FFFFFF"/>
                <w:sz w:val="16"/>
                <w:szCs w:val="16"/>
              </w:rPr>
            </w:pPr>
            <w:r w:rsidRPr="003A0B1D">
              <w:rPr>
                <w:b/>
                <w:color w:val="FFFFFF"/>
                <w:sz w:val="16"/>
                <w:szCs w:val="16"/>
              </w:rPr>
              <w:t>Afdeling</w:t>
            </w:r>
          </w:p>
        </w:tc>
      </w:tr>
      <w:tr w:rsidR="00890E79" w:rsidRPr="007E6392" w:rsidTr="00C778FC">
        <w:tc>
          <w:tcPr>
            <w:tcW w:w="1857" w:type="dxa"/>
          </w:tcPr>
          <w:p w:rsidR="00890E79" w:rsidRPr="007E6392" w:rsidRDefault="00DF515C" w:rsidP="00C778FC">
            <w:pPr>
              <w:pStyle w:val="kopregel1"/>
              <w:spacing w:before="0" w:after="40"/>
              <w:rPr>
                <w:smallCaps w:val="0"/>
                <w:sz w:val="16"/>
                <w:szCs w:val="16"/>
              </w:rPr>
            </w:pPr>
            <w:r w:rsidRPr="00DF515C">
              <w:rPr>
                <w:smallCaps w:val="0"/>
                <w:sz w:val="16"/>
                <w:szCs w:val="16"/>
              </w:rPr>
              <w:t>Tim Lutt</w:t>
            </w:r>
          </w:p>
        </w:tc>
        <w:tc>
          <w:tcPr>
            <w:tcW w:w="2254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  <w:tr w:rsidR="00890E79" w:rsidRPr="007E6392" w:rsidTr="00C778FC">
        <w:tc>
          <w:tcPr>
            <w:tcW w:w="1857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Elton Boekhoudt</w:t>
            </w:r>
          </w:p>
        </w:tc>
        <w:tc>
          <w:tcPr>
            <w:tcW w:w="2254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  <w:tr w:rsidR="00890E79" w:rsidRPr="007E6392" w:rsidTr="00C778FC">
        <w:tc>
          <w:tcPr>
            <w:tcW w:w="1857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Bart Roos</w:t>
            </w:r>
          </w:p>
        </w:tc>
        <w:tc>
          <w:tcPr>
            <w:tcW w:w="2254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  <w:tr w:rsidR="00890E79" w:rsidRPr="007E6392" w:rsidTr="00C778FC">
        <w:tc>
          <w:tcPr>
            <w:tcW w:w="1857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Sietse Dijks</w:t>
            </w:r>
          </w:p>
        </w:tc>
        <w:tc>
          <w:tcPr>
            <w:tcW w:w="2254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890E79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  <w:tr w:rsidR="00DF515C" w:rsidRPr="007E6392" w:rsidTr="00C778FC">
        <w:tc>
          <w:tcPr>
            <w:tcW w:w="1857" w:type="dxa"/>
          </w:tcPr>
          <w:p w:rsidR="00DF515C" w:rsidRPr="00DF515C" w:rsidRDefault="00DF515C" w:rsidP="00C778FC">
            <w:pPr>
              <w:rPr>
                <w:sz w:val="16"/>
                <w:szCs w:val="16"/>
              </w:rPr>
            </w:pPr>
            <w:proofErr w:type="spellStart"/>
            <w:r w:rsidRPr="00DF515C">
              <w:rPr>
                <w:sz w:val="16"/>
                <w:szCs w:val="16"/>
              </w:rPr>
              <w:t>Fer</w:t>
            </w:r>
            <w:proofErr w:type="spellEnd"/>
            <w:r w:rsidRPr="00DF515C">
              <w:rPr>
                <w:sz w:val="16"/>
                <w:szCs w:val="16"/>
              </w:rPr>
              <w:t xml:space="preserve"> van Krimpen</w:t>
            </w:r>
          </w:p>
        </w:tc>
        <w:tc>
          <w:tcPr>
            <w:tcW w:w="2254" w:type="dxa"/>
          </w:tcPr>
          <w:p w:rsidR="00DF515C" w:rsidRPr="007E6392" w:rsidRDefault="00DF515C" w:rsidP="00C778FC">
            <w:pPr>
              <w:rPr>
                <w:sz w:val="16"/>
                <w:szCs w:val="16"/>
              </w:rPr>
            </w:pPr>
            <w:r w:rsidRPr="00DF515C">
              <w:rPr>
                <w:sz w:val="16"/>
                <w:szCs w:val="16"/>
              </w:rPr>
              <w:t>Projectbegeleider</w:t>
            </w:r>
          </w:p>
        </w:tc>
        <w:tc>
          <w:tcPr>
            <w:tcW w:w="3868" w:type="dxa"/>
          </w:tcPr>
          <w:p w:rsidR="00DF515C" w:rsidRPr="007E6392" w:rsidRDefault="00DF515C" w:rsidP="00C778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ICT AMO</w:t>
            </w:r>
          </w:p>
        </w:tc>
      </w:tr>
    </w:tbl>
    <w:p w:rsidR="00890E79" w:rsidRDefault="00890E79" w:rsidP="00890E79"/>
    <w:p w:rsidR="00890E79" w:rsidRDefault="00890E79" w:rsidP="00890E79">
      <w:pPr>
        <w:rPr>
          <w:b/>
        </w:rPr>
      </w:pPr>
      <w:bookmarkStart w:id="19" w:name="_Toc53298354"/>
      <w:bookmarkStart w:id="20" w:name="_Toc48381493"/>
    </w:p>
    <w:p w:rsidR="00890E79" w:rsidRDefault="00890E79" w:rsidP="00890E79">
      <w:pPr>
        <w:pStyle w:val="Kop1"/>
      </w:pPr>
      <w:bookmarkStart w:id="21" w:name="_Toc178424823"/>
      <w:bookmarkStart w:id="22" w:name="_Toc234367090"/>
      <w:bookmarkStart w:id="23" w:name="_Toc475453739"/>
      <w:bookmarkEnd w:id="19"/>
      <w:bookmarkEnd w:id="20"/>
      <w:r>
        <w:lastRenderedPageBreak/>
        <w:t>Infrastructuur</w:t>
      </w:r>
      <w:bookmarkEnd w:id="21"/>
      <w:bookmarkEnd w:id="22"/>
      <w:bookmarkEnd w:id="23"/>
    </w:p>
    <w:p w:rsidR="00890E79" w:rsidRDefault="00890E79" w:rsidP="00890E79">
      <w:pPr>
        <w:pStyle w:val="Kop2"/>
      </w:pPr>
      <w:bookmarkStart w:id="24" w:name="_Toc178424824"/>
      <w:bookmarkStart w:id="25" w:name="_Toc234367091"/>
      <w:bookmarkStart w:id="26" w:name="_Toc475453740"/>
      <w:r>
        <w:t>Testomgevingen</w:t>
      </w:r>
      <w:bookmarkEnd w:id="24"/>
      <w:bookmarkEnd w:id="25"/>
      <w:bookmarkEnd w:id="26"/>
    </w:p>
    <w:p w:rsidR="00890E79" w:rsidRDefault="002B4A9C" w:rsidP="00890E79">
      <w:bookmarkStart w:id="27" w:name="_Toc178424828"/>
      <w:r>
        <w:t>Radius College</w:t>
      </w:r>
    </w:p>
    <w:p w:rsidR="00890E79" w:rsidRDefault="00890E79" w:rsidP="00890E79">
      <w:pPr>
        <w:pStyle w:val="Kop3"/>
      </w:pPr>
      <w:bookmarkStart w:id="28" w:name="_Toc178428766"/>
      <w:bookmarkStart w:id="29" w:name="_Toc234367092"/>
      <w:bookmarkStart w:id="30" w:name="_Toc475453741"/>
      <w:r>
        <w:t>Systeemtest</w:t>
      </w:r>
      <w:bookmarkEnd w:id="28"/>
      <w:r>
        <w:t>en</w:t>
      </w:r>
      <w:bookmarkEnd w:id="29"/>
      <w:bookmarkEnd w:id="30"/>
    </w:p>
    <w:p w:rsidR="00890E79" w:rsidRDefault="00890E79" w:rsidP="00890E79">
      <w:r>
        <w:t>Benodigde testomgeving(en): &lt;</w:t>
      </w:r>
    </w:p>
    <w:p w:rsidR="00890E79" w:rsidRDefault="00890E79" w:rsidP="00890E79">
      <w:pPr>
        <w:numPr>
          <w:ilvl w:val="0"/>
          <w:numId w:val="40"/>
        </w:numPr>
      </w:pPr>
      <w:r>
        <w:t>Hardware;</w:t>
      </w:r>
      <w:r w:rsidR="002B4A9C">
        <w:t xml:space="preserve"> laptop/pc</w:t>
      </w:r>
    </w:p>
    <w:p w:rsidR="00890E79" w:rsidRDefault="00890E79" w:rsidP="00890E79">
      <w:pPr>
        <w:numPr>
          <w:ilvl w:val="0"/>
          <w:numId w:val="40"/>
        </w:numPr>
      </w:pPr>
      <w:r>
        <w:t>Systeemsoftware;</w:t>
      </w:r>
      <w:r w:rsidR="002B4A9C">
        <w:t xml:space="preserve"> Microsoft Visual studio</w:t>
      </w:r>
    </w:p>
    <w:p w:rsidR="00890E79" w:rsidRDefault="00890E79" w:rsidP="00890E79">
      <w:pPr>
        <w:pStyle w:val="Kop3"/>
      </w:pPr>
      <w:bookmarkStart w:id="31" w:name="_Toc234367093"/>
      <w:bookmarkStart w:id="32" w:name="_Toc475453742"/>
      <w:r>
        <w:t>Acceptatietesten</w:t>
      </w:r>
      <w:bookmarkEnd w:id="31"/>
      <w:bookmarkEnd w:id="32"/>
    </w:p>
    <w:p w:rsidR="00890E79" w:rsidRDefault="00890E79" w:rsidP="00890E79">
      <w:r>
        <w:t>Benodigde testomgeving(en): &lt;</w:t>
      </w:r>
    </w:p>
    <w:p w:rsidR="00890E79" w:rsidRDefault="00890E79" w:rsidP="00890E79">
      <w:pPr>
        <w:numPr>
          <w:ilvl w:val="0"/>
          <w:numId w:val="40"/>
        </w:numPr>
      </w:pPr>
      <w:r>
        <w:t>Hardware;</w:t>
      </w:r>
      <w:r w:rsidR="002B4A9C">
        <w:t xml:space="preserve"> laptop/pc</w:t>
      </w:r>
    </w:p>
    <w:p w:rsidR="00890E79" w:rsidRDefault="00890E79" w:rsidP="00890E79">
      <w:pPr>
        <w:numPr>
          <w:ilvl w:val="0"/>
          <w:numId w:val="40"/>
        </w:numPr>
      </w:pPr>
      <w:r>
        <w:t>Systeemsoftware;</w:t>
      </w:r>
      <w:r w:rsidR="002B4A9C">
        <w:t xml:space="preserve"> Microsoft Visual studio</w:t>
      </w:r>
    </w:p>
    <w:p w:rsidR="00890E79" w:rsidRDefault="00890E79" w:rsidP="00890E79">
      <w:pPr>
        <w:pStyle w:val="Kop1"/>
      </w:pPr>
      <w:bookmarkStart w:id="33" w:name="_Toc234367095"/>
      <w:bookmarkStart w:id="34" w:name="_Toc475453743"/>
      <w:r>
        <w:lastRenderedPageBreak/>
        <w:t>Beheer</w:t>
      </w:r>
      <w:bookmarkEnd w:id="27"/>
      <w:bookmarkEnd w:id="33"/>
      <w:bookmarkEnd w:id="34"/>
    </w:p>
    <w:p w:rsidR="00890E79" w:rsidRDefault="00890E79" w:rsidP="00890E79">
      <w:pPr>
        <w:pStyle w:val="Kop2"/>
      </w:pPr>
      <w:bookmarkStart w:id="35" w:name="_Toc178424829"/>
      <w:bookmarkStart w:id="36" w:name="_Toc234367096"/>
      <w:bookmarkStart w:id="37" w:name="_Toc475453744"/>
      <w:r>
        <w:t>Testprocesbeheer</w:t>
      </w:r>
      <w:bookmarkEnd w:id="35"/>
      <w:bookmarkEnd w:id="36"/>
      <w:bookmarkEnd w:id="37"/>
    </w:p>
    <w:p w:rsidR="00890E79" w:rsidRDefault="00890E79" w:rsidP="00890E79">
      <w:r>
        <w:t xml:space="preserve">Voortgang en kwaliteit van testwerkzaamheden wordt bewaakt door de testcoördinator. </w:t>
      </w:r>
    </w:p>
    <w:p w:rsidR="00890E79" w:rsidRDefault="00890E79" w:rsidP="00890E79"/>
    <w:p w:rsidR="00890E79" w:rsidRDefault="00890E79" w:rsidP="00890E79">
      <w:pPr>
        <w:pStyle w:val="Kop2"/>
      </w:pPr>
      <w:bookmarkStart w:id="38" w:name="_Toc178424830"/>
      <w:bookmarkStart w:id="39" w:name="_Toc234367097"/>
      <w:bookmarkStart w:id="40" w:name="_Toc475453745"/>
      <w:r>
        <w:t>Bevindingenprocedure</w:t>
      </w:r>
      <w:bookmarkEnd w:id="38"/>
      <w:bookmarkEnd w:id="39"/>
      <w:bookmarkEnd w:id="40"/>
    </w:p>
    <w:p w:rsidR="00890E79" w:rsidRDefault="00890E79" w:rsidP="00890E79">
      <w:r>
        <w:t>De verantwoordelijkheid voor de naleving van deze</w:t>
      </w:r>
      <w:r w:rsidR="002B4A9C">
        <w:t xml:space="preserve"> bevingenprocedure ligt bij de </w:t>
      </w:r>
      <w:r>
        <w:t>be</w:t>
      </w:r>
      <w:r w:rsidR="002B4A9C">
        <w:t>vindingenbeheerder</w:t>
      </w:r>
      <w:r>
        <w:t>.</w:t>
      </w:r>
    </w:p>
    <w:p w:rsidR="00890E79" w:rsidRDefault="00204BBA" w:rsidP="00204BBA">
      <w:pPr>
        <w:pStyle w:val="Kop1"/>
      </w:pPr>
      <w:bookmarkStart w:id="41" w:name="_Toc475453746"/>
      <w:r>
        <w:lastRenderedPageBreak/>
        <w:t>Test</w:t>
      </w:r>
      <w:bookmarkEnd w:id="41"/>
    </w:p>
    <w:p w:rsidR="00890E79" w:rsidRDefault="00204BBA" w:rsidP="00204BBA">
      <w:pPr>
        <w:pStyle w:val="Kop2"/>
      </w:pPr>
      <w:bookmarkStart w:id="42" w:name="_Toc475453747"/>
      <w:r>
        <w:t>Acceptatietest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>
            <w:r>
              <w:t>Onderdeel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Eis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Goedgekeurd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Niet-goedgekeurd</w:t>
            </w:r>
          </w:p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>
            <w:r>
              <w:t>Algemene regels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Het minimum bedrag waarmee je kan wedden is €5,-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>
              <w:t>Het maximum bedrag waarmee je kan wedden is €15,-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Er wordt gecontroleerd of de speler het ingezette bedrag kan betalen.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Als een speler wint krijgt hij/zij zijn inzet x 2 terug.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Als een speler verliest krijgt hij/zij zijn inzet niet terug.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Het paard wat als eerste over de finish komt wint.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137B0B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Elk paard heeft even veel kans om te winnen.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Pr="00204BBA" w:rsidRDefault="00204BBA" w:rsidP="00204BBA">
            <w:r>
              <w:t>Elk paard moet een random naam hebben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>
            <w:r>
              <w:t>Lay-out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Er wordt een animatie afgespeeld als de race begint.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Onder de animatie kan je inzetten.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>
            <w:r>
              <w:t>Race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De race kan lopen zonder inzet.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De race kan lopen met inzet.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 xml:space="preserve">Om een weddenschap te plaatsen moet je de radiobutton van de betreffende persoon selecteren, een paard en een bedrag kiezen en op de ‘wedt’-knop </w:t>
            </w:r>
            <w:r w:rsidRPr="00204BBA">
              <w:lastRenderedPageBreak/>
              <w:t>klikken. De gokker betaalt zijn inzet.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2231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>
            <w:r w:rsidRPr="00204BBA">
              <w:t>Na afloop van de race, ontvangt iedere gokker die gewonnen heeft zijn winst.</w:t>
            </w:r>
          </w:p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  <w:tc>
          <w:tcPr>
            <w:tcW w:w="2232" w:type="dxa"/>
            <w:shd w:val="clear" w:color="auto" w:fill="auto"/>
          </w:tcPr>
          <w:p w:rsidR="00204BBA" w:rsidRDefault="00204BBA" w:rsidP="00204BBA"/>
        </w:tc>
      </w:tr>
      <w:tr w:rsidR="00204BBA" w:rsidTr="00137B0B">
        <w:tc>
          <w:tcPr>
            <w:tcW w:w="6695" w:type="dxa"/>
            <w:gridSpan w:val="3"/>
            <w:shd w:val="clear" w:color="auto" w:fill="auto"/>
          </w:tcPr>
          <w:p w:rsidR="00204BBA" w:rsidRDefault="0023071F" w:rsidP="00137B0B">
            <w:pPr>
              <w:jc w:val="right"/>
            </w:pPr>
            <w:r>
              <w:t>Is het product geslaagd</w:t>
            </w:r>
          </w:p>
        </w:tc>
        <w:tc>
          <w:tcPr>
            <w:tcW w:w="2232" w:type="dxa"/>
            <w:shd w:val="clear" w:color="auto" w:fill="auto"/>
          </w:tcPr>
          <w:p w:rsidR="00204BBA" w:rsidRDefault="0023071F" w:rsidP="00137B0B">
            <w:pPr>
              <w:jc w:val="center"/>
            </w:pPr>
            <w:r>
              <w:t>Y | N</w:t>
            </w:r>
          </w:p>
        </w:tc>
      </w:tr>
      <w:tr w:rsidR="0023071F" w:rsidTr="00137B0B">
        <w:tc>
          <w:tcPr>
            <w:tcW w:w="6695" w:type="dxa"/>
            <w:gridSpan w:val="3"/>
            <w:shd w:val="clear" w:color="auto" w:fill="auto"/>
          </w:tcPr>
          <w:p w:rsidR="0023071F" w:rsidRDefault="0023071F" w:rsidP="00137B0B">
            <w:pPr>
              <w:jc w:val="right"/>
            </w:pPr>
          </w:p>
          <w:p w:rsidR="0023071F" w:rsidRDefault="0023071F" w:rsidP="00137B0B">
            <w:pPr>
              <w:jc w:val="right"/>
            </w:pPr>
            <w:r>
              <w:t>Handtekening:</w:t>
            </w:r>
          </w:p>
          <w:p w:rsidR="0023071F" w:rsidRDefault="0023071F" w:rsidP="00137B0B">
            <w:pPr>
              <w:jc w:val="right"/>
            </w:pPr>
          </w:p>
        </w:tc>
        <w:tc>
          <w:tcPr>
            <w:tcW w:w="2232" w:type="dxa"/>
            <w:shd w:val="clear" w:color="auto" w:fill="auto"/>
          </w:tcPr>
          <w:p w:rsidR="0023071F" w:rsidRDefault="0023071F" w:rsidP="00137B0B">
            <w:pPr>
              <w:jc w:val="center"/>
            </w:pPr>
          </w:p>
        </w:tc>
      </w:tr>
      <w:tr w:rsidR="0023071F" w:rsidTr="00137B0B">
        <w:tc>
          <w:tcPr>
            <w:tcW w:w="6695" w:type="dxa"/>
            <w:gridSpan w:val="3"/>
            <w:shd w:val="clear" w:color="auto" w:fill="auto"/>
          </w:tcPr>
          <w:p w:rsidR="0023071F" w:rsidRDefault="0023071F" w:rsidP="00137B0B">
            <w:pPr>
              <w:jc w:val="right"/>
            </w:pPr>
          </w:p>
          <w:p w:rsidR="0023071F" w:rsidRDefault="0023071F" w:rsidP="00137B0B">
            <w:pPr>
              <w:jc w:val="right"/>
            </w:pPr>
            <w:r>
              <w:t>Naam van de tester:</w:t>
            </w:r>
          </w:p>
          <w:p w:rsidR="0023071F" w:rsidRDefault="0023071F" w:rsidP="00137B0B">
            <w:pPr>
              <w:jc w:val="right"/>
            </w:pPr>
          </w:p>
        </w:tc>
        <w:tc>
          <w:tcPr>
            <w:tcW w:w="2232" w:type="dxa"/>
            <w:shd w:val="clear" w:color="auto" w:fill="auto"/>
          </w:tcPr>
          <w:p w:rsidR="0023071F" w:rsidRDefault="0023071F" w:rsidP="00137B0B">
            <w:pPr>
              <w:jc w:val="center"/>
            </w:pPr>
          </w:p>
        </w:tc>
      </w:tr>
      <w:tr w:rsidR="0023071F" w:rsidTr="00137B0B">
        <w:tc>
          <w:tcPr>
            <w:tcW w:w="6695" w:type="dxa"/>
            <w:gridSpan w:val="3"/>
            <w:shd w:val="clear" w:color="auto" w:fill="auto"/>
          </w:tcPr>
          <w:p w:rsidR="0023071F" w:rsidRDefault="0023071F" w:rsidP="00137B0B">
            <w:pPr>
              <w:jc w:val="right"/>
            </w:pPr>
          </w:p>
          <w:p w:rsidR="0023071F" w:rsidRDefault="0023071F" w:rsidP="00137B0B">
            <w:pPr>
              <w:jc w:val="right"/>
            </w:pPr>
            <w:r>
              <w:t>Datum:</w:t>
            </w:r>
          </w:p>
          <w:p w:rsidR="0023071F" w:rsidRDefault="0023071F" w:rsidP="00137B0B">
            <w:pPr>
              <w:jc w:val="right"/>
            </w:pPr>
          </w:p>
        </w:tc>
        <w:tc>
          <w:tcPr>
            <w:tcW w:w="2232" w:type="dxa"/>
            <w:shd w:val="clear" w:color="auto" w:fill="auto"/>
          </w:tcPr>
          <w:p w:rsidR="0023071F" w:rsidRDefault="0023071F" w:rsidP="00137B0B">
            <w:pPr>
              <w:jc w:val="center"/>
            </w:pPr>
          </w:p>
        </w:tc>
      </w:tr>
    </w:tbl>
    <w:p w:rsidR="00204BBA" w:rsidRPr="00204BBA" w:rsidRDefault="00204BBA" w:rsidP="00204BBA"/>
    <w:sectPr w:rsidR="00204BBA" w:rsidRPr="00204BBA" w:rsidSect="004C4C81">
      <w:headerReference w:type="default" r:id="rId13"/>
      <w:footerReference w:type="default" r:id="rId14"/>
      <w:pgSz w:w="11906" w:h="16838"/>
      <w:pgMar w:top="1985" w:right="1418" w:bottom="1418" w:left="1701" w:header="708" w:footer="708" w:gutter="0"/>
      <w:pgNumType w:start="1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1ED" w:rsidRDefault="006B11ED">
      <w:pPr>
        <w:spacing w:line="240" w:lineRule="auto"/>
      </w:pPr>
      <w:r>
        <w:separator/>
      </w:r>
    </w:p>
  </w:endnote>
  <w:endnote w:type="continuationSeparator" w:id="0">
    <w:p w:rsidR="006B11ED" w:rsidRDefault="006B1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B35FFE">
    <w:pPr>
      <w:pStyle w:val="Voettekstzonderstreep"/>
      <w:tabs>
        <w:tab w:val="clear" w:pos="8647"/>
        <w:tab w:val="right" w:pos="8789"/>
      </w:tabs>
    </w:pPr>
  </w:p>
  <w:p w:rsidR="00B35FFE" w:rsidRDefault="00B35FFE">
    <w:pPr>
      <w:pStyle w:val="Voettekstzonderstreep"/>
      <w:tabs>
        <w:tab w:val="clear" w:pos="8647"/>
        <w:tab w:val="right" w:pos="8789"/>
      </w:tabs>
    </w:pPr>
  </w:p>
  <w:p w:rsidR="00B35FFE" w:rsidRDefault="003B6597">
    <w:pPr>
      <w:pStyle w:val="Voettekstzonderstreep"/>
      <w:tabs>
        <w:tab w:val="clear" w:pos="8647"/>
        <w:tab w:val="right" w:pos="8789"/>
      </w:tabs>
    </w:pPr>
    <w:r>
      <w:t>Groep 7</w:t>
    </w:r>
    <w:r w:rsidR="00B35FFE">
      <w:tab/>
    </w:r>
    <w:fldSimple w:instr="DOCPROPERTY &quot;sgt_DocumentVersie&quot; \* MERGEFORMAT">
      <w:r>
        <w:t>v1</w:t>
      </w:r>
    </w:fldSimple>
    <w:r>
      <w:t>.0</w:t>
    </w:r>
    <w:r w:rsidR="00B35FFE"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2C2F9C">
      <w:rPr>
        <w:noProof/>
      </w:rPr>
      <w:t>II</w:t>
    </w:r>
    <w:r w:rsidR="00B35FFE">
      <w:fldChar w:fldCharType="end"/>
    </w:r>
    <w:r w:rsidR="00175254">
      <w:tab/>
    </w:r>
    <w:fldSimple w:instr=" DOCPROPERTY  alg_Vertrouwelijkheid  \* MERGEFORMAT ">
      <w:r w:rsidR="00890E79">
        <w:t xml:space="preserve">  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3B6597">
    <w:pPr>
      <w:pStyle w:val="Voettekstzonderstreep"/>
      <w:tabs>
        <w:tab w:val="clear" w:pos="8647"/>
        <w:tab w:val="right" w:pos="8789"/>
      </w:tabs>
    </w:pPr>
    <w:r>
      <w:t>Groep 7</w:t>
    </w:r>
    <w:r w:rsidR="00B35FFE">
      <w:tab/>
    </w:r>
    <w:r>
      <w:t>V1.0</w:t>
    </w:r>
    <w:r w:rsidR="00B35FFE"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2C2F9C">
      <w:rPr>
        <w:noProof/>
      </w:rPr>
      <w:t>V</w:t>
    </w:r>
    <w:r w:rsidR="00B35FFE">
      <w:fldChar w:fldCharType="end"/>
    </w:r>
  </w:p>
  <w:p w:rsidR="00B35FFE" w:rsidRDefault="00175254">
    <w:pPr>
      <w:pStyle w:val="Voettekstzonderstreep"/>
      <w:tabs>
        <w:tab w:val="clear" w:pos="8647"/>
        <w:tab w:val="right" w:pos="8789"/>
      </w:tabs>
    </w:pPr>
    <w:r>
      <w:tab/>
    </w:r>
    <w:fldSimple w:instr=" DOCPROPERTY  alg_Vertrouwelijkheid  \* MERGEFORMAT ">
      <w:r w:rsidR="00890E79">
        <w:t xml:space="preserve"> 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9F292F">
    <w:pPr>
      <w:pStyle w:val="Voettekstzonderstreep"/>
      <w:tabs>
        <w:tab w:val="clear" w:pos="8647"/>
        <w:tab w:val="right" w:pos="8789"/>
      </w:tabs>
    </w:pPr>
    <w:r>
      <w:t>Groep 7</w:t>
    </w:r>
    <w:r>
      <w:tab/>
    </w:r>
    <w:r w:rsidR="00B35FFE">
      <w:fldChar w:fldCharType="begin"/>
    </w:r>
    <w:r w:rsidR="00B35FFE">
      <w:instrText xml:space="preserve"> PAGE  \* MERGEFORMAT </w:instrText>
    </w:r>
    <w:r w:rsidR="00B35FFE">
      <w:fldChar w:fldCharType="separate"/>
    </w:r>
    <w:r w:rsidR="002C2F9C">
      <w:rPr>
        <w:noProof/>
      </w:rPr>
      <w:t>6</w:t>
    </w:r>
    <w:r w:rsidR="00B35FFE">
      <w:fldChar w:fldCharType="end"/>
    </w:r>
    <w:r w:rsidR="00B35FFE">
      <w:t xml:space="preserve"> </w:t>
    </w:r>
    <w:r>
      <w:tab/>
      <w:t>V1.0</w:t>
    </w:r>
    <w:fldSimple w:instr=" DOCPROPERTY  alg_Vertrouwelijkheid  \* MERGEFORMAT ">
      <w:r w:rsidR="00890E79">
        <w:t xml:space="preserve">  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1ED" w:rsidRDefault="006B11ED">
      <w:pPr>
        <w:spacing w:line="240" w:lineRule="auto"/>
      </w:pPr>
      <w:r>
        <w:separator/>
      </w:r>
    </w:p>
  </w:footnote>
  <w:footnote w:type="continuationSeparator" w:id="0">
    <w:p w:rsidR="006B11ED" w:rsidRDefault="006B11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371FFF">
    <w:pPr>
      <w:pStyle w:val="Koptekst"/>
      <w:tabs>
        <w:tab w:val="clear" w:pos="8647"/>
        <w:tab w:val="right" w:pos="8789"/>
      </w:tabs>
    </w:pPr>
    <w:r>
      <w:t>Versiebeheer</w:t>
    </w:r>
  </w:p>
  <w:p w:rsidR="00B35FFE" w:rsidRDefault="00B35FFE">
    <w:pPr>
      <w:pStyle w:val="Koptekst"/>
      <w:tabs>
        <w:tab w:val="clear" w:pos="8647"/>
        <w:tab w:val="right" w:pos="8789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6B11ED">
    <w:pPr>
      <w:pStyle w:val="Koptekst"/>
      <w:tabs>
        <w:tab w:val="clear" w:pos="8647"/>
        <w:tab w:val="right" w:pos="8789"/>
      </w:tabs>
    </w:pPr>
    <w:fldSimple w:instr=" STYLEREF &quot;Kop 0&quot; \* MERGEFORMAT ">
      <w:r w:rsidR="002C2F9C">
        <w:rPr>
          <w:noProof/>
        </w:rPr>
        <w:t>Inhoudsopgave</w:t>
      </w:r>
    </w:fldSimple>
    <w:r w:rsidR="00B35FF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FFE" w:rsidRDefault="006B11ED">
    <w:pPr>
      <w:pStyle w:val="Koptekst"/>
      <w:tabs>
        <w:tab w:val="clear" w:pos="8647"/>
        <w:tab w:val="right" w:pos="8789"/>
      </w:tabs>
    </w:pPr>
    <w:fldSimple w:instr=" STYLEREF &quot;Kop 1&quot; \* MERGEFORMAT ">
      <w:r w:rsidR="002C2F9C">
        <w:rPr>
          <w:noProof/>
        </w:rPr>
        <w:t>Test</w:t>
      </w:r>
    </w:fldSimple>
    <w:r w:rsidR="00B35FF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CB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1418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035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EC06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8E2F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105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85D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7A20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3C7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F04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828CA3F2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1" w15:restartNumberingAfterBreak="0">
    <w:nsid w:val="070F7F76"/>
    <w:multiLevelType w:val="hybridMultilevel"/>
    <w:tmpl w:val="3F88BC8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6824E0"/>
    <w:multiLevelType w:val="hybridMultilevel"/>
    <w:tmpl w:val="3FBC77FE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B434D6F"/>
    <w:multiLevelType w:val="hybridMultilevel"/>
    <w:tmpl w:val="CF7450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0D45FD"/>
    <w:multiLevelType w:val="singleLevel"/>
    <w:tmpl w:val="3722A570"/>
    <w:lvl w:ilvl="0">
      <w:start w:val="1"/>
      <w:numFmt w:val="bullet"/>
      <w:pStyle w:val="Streepje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65D016D"/>
    <w:multiLevelType w:val="singleLevel"/>
    <w:tmpl w:val="854429D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6" w15:restartNumberingAfterBreak="0">
    <w:nsid w:val="276C0368"/>
    <w:multiLevelType w:val="hybridMultilevel"/>
    <w:tmpl w:val="E6D8A4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2CF6183B"/>
    <w:multiLevelType w:val="hybridMultilevel"/>
    <w:tmpl w:val="91583F8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3E8B2631"/>
    <w:multiLevelType w:val="hybridMultilevel"/>
    <w:tmpl w:val="92CAD73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489A0512"/>
    <w:multiLevelType w:val="hybridMultilevel"/>
    <w:tmpl w:val="8082998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C2BA7"/>
    <w:multiLevelType w:val="hybridMultilevel"/>
    <w:tmpl w:val="5E2C378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495E6A7E"/>
    <w:multiLevelType w:val="hybridMultilevel"/>
    <w:tmpl w:val="61428E8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FE6354"/>
    <w:multiLevelType w:val="singleLevel"/>
    <w:tmpl w:val="04605136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3" w15:restartNumberingAfterBreak="0">
    <w:nsid w:val="54B27F15"/>
    <w:multiLevelType w:val="hybridMultilevel"/>
    <w:tmpl w:val="59301B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61B34B1B"/>
    <w:multiLevelType w:val="singleLevel"/>
    <w:tmpl w:val="624C6840"/>
    <w:lvl w:ilvl="0">
      <w:start w:val="1"/>
      <w:numFmt w:val="bullet"/>
      <w:pStyle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5" w15:restartNumberingAfterBreak="0">
    <w:nsid w:val="643B692D"/>
    <w:multiLevelType w:val="singleLevel"/>
    <w:tmpl w:val="9804802E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6" w15:restartNumberingAfterBreak="0">
    <w:nsid w:val="69B52452"/>
    <w:multiLevelType w:val="hybridMultilevel"/>
    <w:tmpl w:val="2410BB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6D4B151E"/>
    <w:multiLevelType w:val="hybridMultilevel"/>
    <w:tmpl w:val="A5B0E9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D070E"/>
    <w:multiLevelType w:val="singleLevel"/>
    <w:tmpl w:val="76563BCE"/>
    <w:lvl w:ilvl="0">
      <w:start w:val="1"/>
      <w:numFmt w:val="decimal"/>
      <w:lvlRestart w:val="0"/>
      <w:pStyle w:val="Nummering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9" w15:restartNumberingAfterBreak="0">
    <w:nsid w:val="719B11FB"/>
    <w:multiLevelType w:val="singleLevel"/>
    <w:tmpl w:val="7B3AFC30"/>
    <w:lvl w:ilvl="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30" w15:restartNumberingAfterBreak="0">
    <w:nsid w:val="7568712B"/>
    <w:multiLevelType w:val="singleLevel"/>
    <w:tmpl w:val="B15A7BBE"/>
    <w:lvl w:ilvl="0">
      <w:start w:val="2"/>
      <w:numFmt w:val="bullet"/>
      <w:pStyle w:val="Streepje2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31" w15:restartNumberingAfterBreak="0">
    <w:nsid w:val="766C53BD"/>
    <w:multiLevelType w:val="multilevel"/>
    <w:tmpl w:val="2972882E"/>
    <w:lvl w:ilvl="0">
      <w:start w:val="1"/>
      <w:numFmt w:val="decimal"/>
      <w:pStyle w:val="Kop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Kop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160"/>
        </w:tabs>
        <w:ind w:left="851" w:hanging="851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520"/>
        </w:tabs>
        <w:ind w:left="851" w:hanging="851"/>
      </w:pPr>
    </w:lvl>
  </w:abstractNum>
  <w:abstractNum w:abstractNumId="32" w15:restartNumberingAfterBreak="0">
    <w:nsid w:val="777E6CAF"/>
    <w:multiLevelType w:val="hybridMultilevel"/>
    <w:tmpl w:val="A39AB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31"/>
  </w:num>
  <w:num w:numId="15">
    <w:abstractNumId w:val="31"/>
  </w:num>
  <w:num w:numId="16">
    <w:abstractNumId w:val="31"/>
  </w:num>
  <w:num w:numId="17">
    <w:abstractNumId w:val="31"/>
  </w:num>
  <w:num w:numId="18">
    <w:abstractNumId w:val="31"/>
  </w:num>
  <w:num w:numId="19">
    <w:abstractNumId w:val="31"/>
  </w:num>
  <w:num w:numId="20">
    <w:abstractNumId w:val="31"/>
  </w:num>
  <w:num w:numId="21">
    <w:abstractNumId w:val="31"/>
  </w:num>
  <w:num w:numId="22">
    <w:abstractNumId w:val="31"/>
  </w:num>
  <w:num w:numId="23">
    <w:abstractNumId w:val="15"/>
  </w:num>
  <w:num w:numId="24">
    <w:abstractNumId w:val="25"/>
  </w:num>
  <w:num w:numId="25">
    <w:abstractNumId w:val="22"/>
  </w:num>
  <w:num w:numId="26">
    <w:abstractNumId w:val="29"/>
  </w:num>
  <w:num w:numId="27">
    <w:abstractNumId w:val="30"/>
  </w:num>
  <w:num w:numId="28">
    <w:abstractNumId w:val="10"/>
  </w:num>
  <w:num w:numId="29">
    <w:abstractNumId w:val="27"/>
  </w:num>
  <w:num w:numId="30">
    <w:abstractNumId w:val="21"/>
  </w:num>
  <w:num w:numId="31">
    <w:abstractNumId w:val="32"/>
  </w:num>
  <w:num w:numId="32">
    <w:abstractNumId w:val="18"/>
  </w:num>
  <w:num w:numId="33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0"/>
  </w:num>
  <w:num w:numId="36">
    <w:abstractNumId w:val="23"/>
  </w:num>
  <w:num w:numId="37">
    <w:abstractNumId w:val="16"/>
  </w:num>
  <w:num w:numId="38">
    <w:abstractNumId w:val="26"/>
  </w:num>
  <w:num w:numId="39">
    <w:abstractNumId w:val="17"/>
  </w:num>
  <w:num w:numId="40">
    <w:abstractNumId w:val="11"/>
  </w:num>
  <w:num w:numId="41">
    <w:abstractNumId w:val="12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2A5C"/>
    <w:rsid w:val="00022887"/>
    <w:rsid w:val="0005303F"/>
    <w:rsid w:val="0005746B"/>
    <w:rsid w:val="00067FEC"/>
    <w:rsid w:val="000760B3"/>
    <w:rsid w:val="0009322A"/>
    <w:rsid w:val="000F56E4"/>
    <w:rsid w:val="00110330"/>
    <w:rsid w:val="00114247"/>
    <w:rsid w:val="00137B0B"/>
    <w:rsid w:val="00144491"/>
    <w:rsid w:val="001702A2"/>
    <w:rsid w:val="00175254"/>
    <w:rsid w:val="00180EA3"/>
    <w:rsid w:val="00187F60"/>
    <w:rsid w:val="00190847"/>
    <w:rsid w:val="00195161"/>
    <w:rsid w:val="001A087E"/>
    <w:rsid w:val="001A1A34"/>
    <w:rsid w:val="001B3089"/>
    <w:rsid w:val="001B3B55"/>
    <w:rsid w:val="00204BBA"/>
    <w:rsid w:val="00213922"/>
    <w:rsid w:val="0023071F"/>
    <w:rsid w:val="00232019"/>
    <w:rsid w:val="002A7059"/>
    <w:rsid w:val="002B4A9C"/>
    <w:rsid w:val="002B53FD"/>
    <w:rsid w:val="002C2F9C"/>
    <w:rsid w:val="002E1E39"/>
    <w:rsid w:val="002E2009"/>
    <w:rsid w:val="0032473A"/>
    <w:rsid w:val="00343D81"/>
    <w:rsid w:val="00371FFF"/>
    <w:rsid w:val="00376EA4"/>
    <w:rsid w:val="00387A99"/>
    <w:rsid w:val="003A4BF0"/>
    <w:rsid w:val="003A6527"/>
    <w:rsid w:val="003B1F20"/>
    <w:rsid w:val="003B6597"/>
    <w:rsid w:val="003D5E2D"/>
    <w:rsid w:val="00400E9E"/>
    <w:rsid w:val="004017D4"/>
    <w:rsid w:val="00432B63"/>
    <w:rsid w:val="00481EBA"/>
    <w:rsid w:val="00483565"/>
    <w:rsid w:val="00490FAC"/>
    <w:rsid w:val="004A1E96"/>
    <w:rsid w:val="004B6408"/>
    <w:rsid w:val="004C4C81"/>
    <w:rsid w:val="004D7428"/>
    <w:rsid w:val="00547887"/>
    <w:rsid w:val="00553FD4"/>
    <w:rsid w:val="00580341"/>
    <w:rsid w:val="005805B2"/>
    <w:rsid w:val="005C469B"/>
    <w:rsid w:val="005D3069"/>
    <w:rsid w:val="00621427"/>
    <w:rsid w:val="0064394C"/>
    <w:rsid w:val="00680CB8"/>
    <w:rsid w:val="00692279"/>
    <w:rsid w:val="00692518"/>
    <w:rsid w:val="006B11ED"/>
    <w:rsid w:val="006F4B47"/>
    <w:rsid w:val="007172B5"/>
    <w:rsid w:val="00744824"/>
    <w:rsid w:val="00746B3C"/>
    <w:rsid w:val="007637E5"/>
    <w:rsid w:val="007810C2"/>
    <w:rsid w:val="00784A1B"/>
    <w:rsid w:val="00795492"/>
    <w:rsid w:val="007B4CC4"/>
    <w:rsid w:val="007B6866"/>
    <w:rsid w:val="007B6C73"/>
    <w:rsid w:val="007E6593"/>
    <w:rsid w:val="00803AFC"/>
    <w:rsid w:val="00804514"/>
    <w:rsid w:val="00807A8D"/>
    <w:rsid w:val="00837F63"/>
    <w:rsid w:val="00842DAE"/>
    <w:rsid w:val="00890E79"/>
    <w:rsid w:val="008A2A5C"/>
    <w:rsid w:val="008B5A32"/>
    <w:rsid w:val="009A415C"/>
    <w:rsid w:val="009E5E40"/>
    <w:rsid w:val="009E78AE"/>
    <w:rsid w:val="009F292F"/>
    <w:rsid w:val="009F2AD5"/>
    <w:rsid w:val="009F6637"/>
    <w:rsid w:val="00A12C4C"/>
    <w:rsid w:val="00A42A73"/>
    <w:rsid w:val="00A5082D"/>
    <w:rsid w:val="00A56F09"/>
    <w:rsid w:val="00AA1D0D"/>
    <w:rsid w:val="00AE5F85"/>
    <w:rsid w:val="00AE7EA7"/>
    <w:rsid w:val="00AF2C72"/>
    <w:rsid w:val="00B16966"/>
    <w:rsid w:val="00B34330"/>
    <w:rsid w:val="00B35FFE"/>
    <w:rsid w:val="00B55DAA"/>
    <w:rsid w:val="00B97ECA"/>
    <w:rsid w:val="00BA618D"/>
    <w:rsid w:val="00BD154F"/>
    <w:rsid w:val="00C247F7"/>
    <w:rsid w:val="00C27BD6"/>
    <w:rsid w:val="00C35F22"/>
    <w:rsid w:val="00C41FED"/>
    <w:rsid w:val="00C450AF"/>
    <w:rsid w:val="00C7611E"/>
    <w:rsid w:val="00C778FC"/>
    <w:rsid w:val="00C8457D"/>
    <w:rsid w:val="00D04947"/>
    <w:rsid w:val="00D059C4"/>
    <w:rsid w:val="00D40D4A"/>
    <w:rsid w:val="00D41E10"/>
    <w:rsid w:val="00D60536"/>
    <w:rsid w:val="00D809BA"/>
    <w:rsid w:val="00DE6D36"/>
    <w:rsid w:val="00DF2753"/>
    <w:rsid w:val="00DF428C"/>
    <w:rsid w:val="00DF515C"/>
    <w:rsid w:val="00E501D3"/>
    <w:rsid w:val="00E67596"/>
    <w:rsid w:val="00EA215A"/>
    <w:rsid w:val="00EB118A"/>
    <w:rsid w:val="00EC16F9"/>
    <w:rsid w:val="00EE147F"/>
    <w:rsid w:val="00EF6F72"/>
    <w:rsid w:val="00EF7BB0"/>
    <w:rsid w:val="00F05427"/>
    <w:rsid w:val="00F1021A"/>
    <w:rsid w:val="00F2108F"/>
    <w:rsid w:val="00F27430"/>
    <w:rsid w:val="00F54CD7"/>
    <w:rsid w:val="00FA003B"/>
    <w:rsid w:val="00FB3757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E77029F"/>
  <w15:chartTrackingRefBased/>
  <w15:docId w15:val="{E8B0F7A9-9650-4D61-BC47-BD44DE57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40" w:lineRule="atLeast"/>
    </w:pPr>
    <w:rPr>
      <w:rFonts w:ascii="Verdana" w:hAnsi="Verdana"/>
    </w:rPr>
  </w:style>
  <w:style w:type="paragraph" w:styleId="Kop1">
    <w:name w:val="heading 1"/>
    <w:aliases w:val="Hoofdstuk,Hoofdkop,Hoofdkop1,Hoofdkop2,Hoofdkop11,Hoofdkop3,Hoofdkop12,Hoofdkop21,Hoofdkop111,Hoofdkop4,Hoofdkop13,Hoofdkop22,Hoofdkop112,Hoofdkop31,Hoofdkop121,Hoofdkop211,Hoofdkop1111,Hoofdkop5,Hoofdkop14,Hoofdkop23,Hoofdkop113,Hoofdkop32"/>
    <w:basedOn w:val="Standaard"/>
    <w:next w:val="Standaard"/>
    <w:qFormat/>
    <w:pPr>
      <w:keepNext/>
      <w:pageBreakBefore/>
      <w:numPr>
        <w:numId w:val="14"/>
      </w:numPr>
      <w:spacing w:after="480"/>
      <w:outlineLvl w:val="0"/>
    </w:pPr>
    <w:rPr>
      <w:rFonts w:ascii="Trebuchet MS" w:hAnsi="Trebuchet MS"/>
      <w:b/>
      <w:caps/>
      <w:kern w:val="28"/>
      <w:sz w:val="28"/>
    </w:rPr>
  </w:style>
  <w:style w:type="paragraph" w:styleId="Kop2">
    <w:name w:val="heading 2"/>
    <w:aliases w:val="Subkop niveau 2,2scr,h2,H2,2scr1,h21,H21"/>
    <w:basedOn w:val="Standaard"/>
    <w:next w:val="Standaard"/>
    <w:qFormat/>
    <w:pPr>
      <w:keepNext/>
      <w:numPr>
        <w:ilvl w:val="1"/>
        <w:numId w:val="14"/>
      </w:numPr>
      <w:spacing w:before="240" w:after="240"/>
      <w:outlineLvl w:val="1"/>
    </w:pPr>
    <w:rPr>
      <w:rFonts w:ascii="Trebuchet MS" w:hAnsi="Trebuchet MS"/>
      <w:b/>
      <w:sz w:val="24"/>
    </w:rPr>
  </w:style>
  <w:style w:type="paragraph" w:styleId="Kop3">
    <w:name w:val="heading 3"/>
    <w:aliases w:val="Subkop niveau 3,3scr,h3,3scr1,h31"/>
    <w:basedOn w:val="Standaard"/>
    <w:next w:val="Standaard"/>
    <w:qFormat/>
    <w:pPr>
      <w:keepNext/>
      <w:numPr>
        <w:ilvl w:val="2"/>
        <w:numId w:val="14"/>
      </w:numPr>
      <w:spacing w:before="240" w:after="240"/>
      <w:outlineLvl w:val="2"/>
    </w:pPr>
    <w:rPr>
      <w:rFonts w:ascii="Trebuchet MS" w:hAnsi="Trebuchet MS"/>
      <w:i/>
      <w:sz w:val="24"/>
    </w:rPr>
  </w:style>
  <w:style w:type="paragraph" w:styleId="Kop4">
    <w:name w:val="heading 4"/>
    <w:basedOn w:val="Standaard"/>
    <w:next w:val="Standaard"/>
    <w:qFormat/>
    <w:pPr>
      <w:outlineLvl w:val="3"/>
    </w:pPr>
    <w:rPr>
      <w:b/>
    </w:rPr>
  </w:style>
  <w:style w:type="paragraph" w:styleId="Kop5">
    <w:name w:val="heading 5"/>
    <w:basedOn w:val="Kop1"/>
    <w:next w:val="Standaard"/>
    <w:qFormat/>
    <w:pPr>
      <w:numPr>
        <w:numId w:val="0"/>
      </w:numPr>
      <w:spacing w:before="240" w:after="60"/>
      <w:outlineLvl w:val="4"/>
    </w:pPr>
  </w:style>
  <w:style w:type="paragraph" w:styleId="Kop6">
    <w:name w:val="heading 6"/>
    <w:basedOn w:val="Kop2"/>
    <w:next w:val="Standaard"/>
    <w:qFormat/>
    <w:pPr>
      <w:numPr>
        <w:ilvl w:val="0"/>
        <w:numId w:val="0"/>
      </w:numPr>
      <w:spacing w:after="60"/>
      <w:outlineLvl w:val="5"/>
    </w:pPr>
  </w:style>
  <w:style w:type="paragraph" w:styleId="Kop7">
    <w:name w:val="heading 7"/>
    <w:basedOn w:val="Kop3"/>
    <w:next w:val="Standaard"/>
    <w:qFormat/>
    <w:pPr>
      <w:numPr>
        <w:ilvl w:val="0"/>
        <w:numId w:val="0"/>
      </w:numPr>
      <w:spacing w:after="60"/>
      <w:outlineLvl w:val="6"/>
    </w:pPr>
  </w:style>
  <w:style w:type="paragraph" w:styleId="Kop8">
    <w:name w:val="heading 8"/>
    <w:basedOn w:val="Standaard"/>
    <w:next w:val="Standaard"/>
    <w:qFormat/>
    <w:pPr>
      <w:numPr>
        <w:ilvl w:val="7"/>
        <w:numId w:val="14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1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semiHidden/>
  </w:style>
  <w:style w:type="paragraph" w:customStyle="1" w:styleId="Klein">
    <w:name w:val="Klein"/>
    <w:basedOn w:val="Standaard"/>
    <w:rPr>
      <w:sz w:val="12"/>
    </w:rPr>
  </w:style>
  <w:style w:type="paragraph" w:customStyle="1" w:styleId="Kleinvet">
    <w:name w:val="Klein vet"/>
    <w:basedOn w:val="Standaard"/>
    <w:rPr>
      <w:b/>
      <w:sz w:val="12"/>
    </w:rPr>
  </w:style>
  <w:style w:type="paragraph" w:customStyle="1" w:styleId="Kleinlaag">
    <w:name w:val="Klein laag"/>
    <w:basedOn w:val="Standaard"/>
    <w:pPr>
      <w:spacing w:line="160" w:lineRule="atLeast"/>
    </w:pPr>
    <w:rPr>
      <w:sz w:val="12"/>
    </w:rPr>
  </w:style>
  <w:style w:type="paragraph" w:customStyle="1" w:styleId="Bullet">
    <w:name w:val="Bullet"/>
    <w:basedOn w:val="Standaard"/>
    <w:pPr>
      <w:numPr>
        <w:numId w:val="1"/>
      </w:numPr>
      <w:tabs>
        <w:tab w:val="clear" w:pos="283"/>
      </w:tabs>
      <w:ind w:left="284" w:hanging="284"/>
    </w:pPr>
  </w:style>
  <w:style w:type="paragraph" w:customStyle="1" w:styleId="Nummering">
    <w:name w:val="Nummering"/>
    <w:basedOn w:val="Standaard"/>
    <w:pPr>
      <w:numPr>
        <w:numId w:val="2"/>
      </w:numPr>
      <w:spacing w:after="120"/>
    </w:pPr>
  </w:style>
  <w:style w:type="paragraph" w:customStyle="1" w:styleId="Streepje">
    <w:name w:val="Streepje"/>
    <w:basedOn w:val="Standaard"/>
    <w:pPr>
      <w:numPr>
        <w:numId w:val="3"/>
      </w:numPr>
      <w:tabs>
        <w:tab w:val="clear" w:pos="360"/>
      </w:tabs>
      <w:ind w:left="284" w:hanging="284"/>
    </w:pPr>
  </w:style>
  <w:style w:type="paragraph" w:customStyle="1" w:styleId="TitelSogeti">
    <w:name w:val="Titel Sogeti"/>
    <w:basedOn w:val="Standaard"/>
    <w:pPr>
      <w:spacing w:after="120"/>
      <w:ind w:left="2268" w:right="2268"/>
    </w:pPr>
    <w:rPr>
      <w:rFonts w:ascii="Trebuchet MS" w:hAnsi="Trebuchet MS"/>
      <w:b/>
      <w:caps/>
      <w:sz w:val="32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120"/>
    </w:pPr>
    <w:rPr>
      <w:sz w:val="16"/>
    </w:rPr>
  </w:style>
  <w:style w:type="paragraph" w:styleId="Koptekst">
    <w:name w:val="header"/>
    <w:basedOn w:val="Standaard"/>
    <w:pPr>
      <w:tabs>
        <w:tab w:val="right" w:pos="8647"/>
      </w:tabs>
      <w:spacing w:after="120"/>
    </w:pPr>
    <w:rPr>
      <w:sz w:val="16"/>
    </w:rPr>
  </w:style>
  <w:style w:type="paragraph" w:customStyle="1" w:styleId="Kop0">
    <w:name w:val="Kop 0"/>
    <w:basedOn w:val="Standaard"/>
    <w:next w:val="Standaard"/>
    <w:pPr>
      <w:pageBreakBefore/>
      <w:spacing w:after="480"/>
    </w:pPr>
    <w:rPr>
      <w:rFonts w:ascii="Trebuchet MS" w:hAnsi="Trebuchet MS"/>
      <w:b/>
      <w:caps/>
      <w:sz w:val="28"/>
    </w:rPr>
  </w:style>
  <w:style w:type="paragraph" w:styleId="Inhopg1">
    <w:name w:val="toc 1"/>
    <w:basedOn w:val="Standaard"/>
    <w:next w:val="Standaard"/>
    <w:autoRedefine/>
    <w:uiPriority w:val="39"/>
    <w:pPr>
      <w:spacing w:after="120"/>
      <w:ind w:left="567" w:hanging="567"/>
    </w:pPr>
    <w:rPr>
      <w:rFonts w:ascii="Trebuchet MS" w:hAnsi="Trebuchet MS"/>
      <w:caps/>
      <w:sz w:val="24"/>
    </w:rPr>
  </w:style>
  <w:style w:type="paragraph" w:styleId="Inhopg2">
    <w:name w:val="toc 2"/>
    <w:basedOn w:val="Standaard"/>
    <w:next w:val="Standaard"/>
    <w:autoRedefine/>
    <w:uiPriority w:val="39"/>
    <w:pPr>
      <w:spacing w:after="120"/>
      <w:ind w:left="1134" w:hanging="567"/>
    </w:pPr>
    <w:rPr>
      <w:rFonts w:ascii="Trebuchet MS" w:hAnsi="Trebuchet MS"/>
    </w:rPr>
  </w:style>
  <w:style w:type="paragraph" w:styleId="Inhopg3">
    <w:name w:val="toc 3"/>
    <w:basedOn w:val="Standaard"/>
    <w:next w:val="Standaard"/>
    <w:uiPriority w:val="39"/>
    <w:pPr>
      <w:tabs>
        <w:tab w:val="right" w:leader="dot" w:pos="8777"/>
      </w:tabs>
      <w:spacing w:after="120"/>
      <w:ind w:left="1814" w:hanging="680"/>
    </w:pPr>
    <w:rPr>
      <w:rFonts w:ascii="Trebuchet MS" w:hAnsi="Trebuchet MS"/>
      <w:i/>
    </w:rPr>
  </w:style>
  <w:style w:type="paragraph" w:customStyle="1" w:styleId="Onderschriftfiguur">
    <w:name w:val="Onderschrift figuur"/>
    <w:basedOn w:val="Standaard"/>
    <w:next w:val="Standaard"/>
    <w:pPr>
      <w:spacing w:before="120" w:after="120"/>
    </w:pPr>
    <w:rPr>
      <w:i/>
      <w:sz w:val="16"/>
    </w:rPr>
  </w:style>
  <w:style w:type="paragraph" w:customStyle="1" w:styleId="Titeltabel">
    <w:name w:val="Titel tabel"/>
    <w:basedOn w:val="Standaard"/>
    <w:next w:val="Standaard"/>
    <w:pPr>
      <w:spacing w:after="120"/>
    </w:pPr>
    <w:rPr>
      <w:rFonts w:ascii="Trebuchet MS" w:hAnsi="Trebuchet MS"/>
      <w:b/>
      <w:caps/>
      <w:sz w:val="24"/>
    </w:rPr>
  </w:style>
  <w:style w:type="paragraph" w:customStyle="1" w:styleId="Onderschrifttabel">
    <w:name w:val="Onderschrift tabel"/>
    <w:basedOn w:val="Standaard"/>
    <w:pPr>
      <w:spacing w:before="120" w:after="120"/>
    </w:pPr>
    <w:rPr>
      <w:i/>
      <w:sz w:val="16"/>
    </w:rPr>
  </w:style>
  <w:style w:type="paragraph" w:styleId="Plattetekst">
    <w:name w:val="Body Text"/>
    <w:basedOn w:val="Standaard"/>
    <w:pPr>
      <w:jc w:val="center"/>
    </w:pPr>
    <w:rPr>
      <w:sz w:val="16"/>
    </w:rPr>
  </w:style>
  <w:style w:type="paragraph" w:customStyle="1" w:styleId="Koptekstzonderstreep">
    <w:name w:val="Koptekst zonder streep"/>
    <w:basedOn w:val="Standaard"/>
    <w:pPr>
      <w:tabs>
        <w:tab w:val="right" w:pos="8647"/>
      </w:tabs>
      <w:spacing w:after="120"/>
    </w:pPr>
    <w:rPr>
      <w:sz w:val="16"/>
    </w:rPr>
  </w:style>
  <w:style w:type="paragraph" w:styleId="Inhopg5">
    <w:name w:val="toc 5"/>
    <w:basedOn w:val="Standaard"/>
    <w:next w:val="Standaard"/>
    <w:autoRedefine/>
    <w:semiHidden/>
    <w:pPr>
      <w:ind w:left="800"/>
    </w:pPr>
  </w:style>
  <w:style w:type="paragraph" w:styleId="Standaardinspringing">
    <w:name w:val="Normal Indent"/>
    <w:basedOn w:val="Standaard"/>
    <w:pPr>
      <w:ind w:left="708"/>
    </w:pPr>
  </w:style>
  <w:style w:type="paragraph" w:customStyle="1" w:styleId="Voettekstzonderstreep">
    <w:name w:val="Voettekst zonder streep"/>
    <w:basedOn w:val="Voettekst"/>
    <w:pPr>
      <w:tabs>
        <w:tab w:val="clear" w:pos="9072"/>
        <w:tab w:val="right" w:pos="8647"/>
      </w:tabs>
      <w:spacing w:line="240" w:lineRule="auto"/>
    </w:pPr>
  </w:style>
  <w:style w:type="paragraph" w:styleId="Inhopg4">
    <w:name w:val="toc 4"/>
    <w:basedOn w:val="Standaard"/>
    <w:next w:val="Standaard"/>
    <w:autoRedefine/>
    <w:semiHidden/>
    <w:pPr>
      <w:ind w:left="1701"/>
    </w:pPr>
    <w:rPr>
      <w:rFonts w:ascii="Trebuchet MS" w:hAnsi="Trebuchet MS"/>
      <w:sz w:val="16"/>
    </w:rPr>
  </w:style>
  <w:style w:type="paragraph" w:customStyle="1" w:styleId="Bullet2">
    <w:name w:val="Bullet 2"/>
    <w:basedOn w:val="Bullet"/>
    <w:pPr>
      <w:numPr>
        <w:numId w:val="25"/>
      </w:numPr>
      <w:tabs>
        <w:tab w:val="clear" w:pos="283"/>
      </w:tabs>
      <w:ind w:left="567"/>
    </w:pPr>
  </w:style>
  <w:style w:type="paragraph" w:customStyle="1" w:styleId="Streepje2">
    <w:name w:val="Streepje 2"/>
    <w:basedOn w:val="Streepje"/>
    <w:pPr>
      <w:numPr>
        <w:numId w:val="27"/>
      </w:numPr>
      <w:tabs>
        <w:tab w:val="clear" w:pos="1065"/>
      </w:tabs>
      <w:ind w:left="567" w:hanging="283"/>
    </w:pPr>
  </w:style>
  <w:style w:type="paragraph" w:customStyle="1" w:styleId="Tabel">
    <w:name w:val="Tabel"/>
    <w:basedOn w:val="Standaard"/>
    <w:pPr>
      <w:spacing w:line="240" w:lineRule="auto"/>
    </w:pPr>
    <w:rPr>
      <w:sz w:val="16"/>
    </w:rPr>
  </w:style>
  <w:style w:type="character" w:styleId="Paginanummer">
    <w:name w:val="page number"/>
    <w:basedOn w:val="Standaardalinea-lettertype"/>
  </w:style>
  <w:style w:type="paragraph" w:styleId="Inhopg6">
    <w:name w:val="toc 6"/>
    <w:basedOn w:val="Standaard"/>
    <w:next w:val="Standaard"/>
    <w:autoRedefine/>
    <w:semiHidden/>
    <w:pPr>
      <w:ind w:left="1000"/>
    </w:pPr>
  </w:style>
  <w:style w:type="paragraph" w:styleId="Inhopg7">
    <w:name w:val="toc 7"/>
    <w:basedOn w:val="Standaard"/>
    <w:next w:val="Standaard"/>
    <w:autoRedefine/>
    <w:semiHidden/>
    <w:pPr>
      <w:ind w:left="1200"/>
    </w:pPr>
  </w:style>
  <w:style w:type="paragraph" w:styleId="Inhopg8">
    <w:name w:val="toc 8"/>
    <w:basedOn w:val="Standaard"/>
    <w:next w:val="Standaard"/>
    <w:autoRedefine/>
    <w:semiHidden/>
    <w:pPr>
      <w:ind w:left="1400"/>
    </w:pPr>
  </w:style>
  <w:style w:type="paragraph" w:styleId="Inhopg9">
    <w:name w:val="toc 9"/>
    <w:basedOn w:val="Standaard"/>
    <w:next w:val="Standaard"/>
    <w:autoRedefine/>
    <w:semiHidden/>
    <w:pPr>
      <w:ind w:left="1600"/>
    </w:pPr>
  </w:style>
  <w:style w:type="paragraph" w:customStyle="1" w:styleId="tabel0">
    <w:name w:val="tabel"/>
    <w:basedOn w:val="Standaard"/>
    <w:rsid w:val="00890E79"/>
    <w:pPr>
      <w:spacing w:before="100" w:after="100"/>
    </w:pPr>
  </w:style>
  <w:style w:type="paragraph" w:customStyle="1" w:styleId="kopregel1">
    <w:name w:val="kopregel1"/>
    <w:basedOn w:val="Standaard"/>
    <w:rsid w:val="00890E79"/>
    <w:pPr>
      <w:spacing w:before="240"/>
    </w:pPr>
    <w:rPr>
      <w:smallCaps/>
    </w:rPr>
  </w:style>
  <w:style w:type="character" w:styleId="Hyperlink">
    <w:name w:val="Hyperlink"/>
    <w:rsid w:val="00890E79"/>
    <w:rPr>
      <w:color w:val="0000FF"/>
      <w:u w:val="single"/>
    </w:rPr>
  </w:style>
  <w:style w:type="table" w:styleId="Tabelraster">
    <w:name w:val="Table Grid"/>
    <w:basedOn w:val="Standaardtabel"/>
    <w:uiPriority w:val="59"/>
    <w:rsid w:val="00204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F54CD7"/>
    <w:rPr>
      <w:rFonts w:ascii="Calibri" w:hAnsi="Calibri"/>
      <w:sz w:val="22"/>
      <w:szCs w:val="22"/>
    </w:rPr>
  </w:style>
  <w:style w:type="character" w:customStyle="1" w:styleId="GeenafstandChar">
    <w:name w:val="Geen afstand Char"/>
    <w:link w:val="Geenafstand"/>
    <w:uiPriority w:val="1"/>
    <w:rsid w:val="00F54CD7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l\huisstijl\sjablonen\Sogeti\Rapport%20Kleur%20NL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0E03D7-042F-431D-BD1A-F55BB6030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Kleur NL.dot</Template>
  <TotalTime>0</TotalTime>
  <Pages>11</Pages>
  <Words>767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 kleur NL</vt:lpstr>
    </vt:vector>
  </TitlesOfParts>
  <Company>AMO Groep</Company>
  <LinksUpToDate>false</LinksUpToDate>
  <CharactersWithSpaces>5715</CharactersWithSpaces>
  <SharedDoc>false</SharedDoc>
  <HLinks>
    <vt:vector size="6" baseType="variant">
      <vt:variant>
        <vt:i4>5898327</vt:i4>
      </vt:variant>
      <vt:variant>
        <vt:i4>21</vt:i4>
      </vt:variant>
      <vt:variant>
        <vt:i4>0</vt:i4>
      </vt:variant>
      <vt:variant>
        <vt:i4>5</vt:i4>
      </vt:variant>
      <vt:variant>
        <vt:lpwstr>http://www.tmap.net/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kleur NL</dc:title>
  <dc:subject>|</dc:subject>
  <dc:creator>Ewald Roodenrijs</dc:creator>
  <cp:keywords>v1.2;November 2009</cp:keywords>
  <cp:lastModifiedBy>Pulles, Dennis (student)</cp:lastModifiedBy>
  <cp:revision>2</cp:revision>
  <cp:lastPrinted>1899-12-31T23:00:00Z</cp:lastPrinted>
  <dcterms:created xsi:type="dcterms:W3CDTF">2017-02-21T15:06:00Z</dcterms:created>
  <dcterms:modified xsi:type="dcterms:W3CDTF">2017-02-21T15:06:00Z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t_RapportTitel">
    <vt:lpwstr>Sjabloon Testplan Systeem- en Acceptatietesten</vt:lpwstr>
  </property>
  <property fmtid="{D5CDD505-2E9C-101B-9397-08002B2CF9AE}" pid="3" name="sgt_DocumentVersie">
    <vt:lpwstr>v1.2</vt:lpwstr>
  </property>
  <property fmtid="{D5CDD505-2E9C-101B-9397-08002B2CF9AE}" pid="4" name="sgt_Plaats">
    <vt:lpwstr>Amersfoort</vt:lpwstr>
  </property>
  <property fmtid="{D5CDD505-2E9C-101B-9397-08002B2CF9AE}" pid="5" name="sgt_Kenmerk">
    <vt:lpwstr/>
  </property>
  <property fmtid="{D5CDD505-2E9C-101B-9397-08002B2CF9AE}" pid="6" name="sgt_Auteur">
    <vt:lpwstr>E. Roodenrijs</vt:lpwstr>
  </property>
  <property fmtid="{D5CDD505-2E9C-101B-9397-08002B2CF9AE}" pid="7" name="sgt_DocumentDatum">
    <vt:lpwstr>13 november 2009</vt:lpwstr>
  </property>
  <property fmtid="{D5CDD505-2E9C-101B-9397-08002B2CF9AE}" pid="8" name="sgt_VestigingsplaatsHoofdKantoor">
    <vt:lpwstr>Vianen</vt:lpwstr>
  </property>
  <property fmtid="{D5CDD505-2E9C-101B-9397-08002B2CF9AE}" pid="9" name="sgt_BedrijfsnaamKort">
    <vt:lpwstr>Sogeti</vt:lpwstr>
  </property>
  <property fmtid="{D5CDD505-2E9C-101B-9397-08002B2CF9AE}" pid="10" name="alg_LocatieVanPlaatje">
    <vt:lpwstr>D:\users\roodenew\Documents\My Pictures\Sogeti_tmap_fc_kader_ppt.jpg</vt:lpwstr>
  </property>
  <property fmtid="{D5CDD505-2E9C-101B-9397-08002B2CF9AE}" pid="11" name="sgt_Bedrijfsnaam">
    <vt:lpwstr>Sogeti Nederland B.V.</vt:lpwstr>
  </property>
  <property fmtid="{D5CDD505-2E9C-101B-9397-08002B2CF9AE}" pid="12" name="NieuweVelden">
    <vt:lpwstr>Ja</vt:lpwstr>
  </property>
  <property fmtid="{D5CDD505-2E9C-101B-9397-08002B2CF9AE}" pid="13" name="alg_Vertrouwelijkheid">
    <vt:lpwstr>  </vt:lpwstr>
  </property>
  <property fmtid="{D5CDD505-2E9C-101B-9397-08002B2CF9AE}" pid="14" name="Versie">
    <vt:lpwstr>9-7-2009</vt:lpwstr>
  </property>
</Properties>
</file>